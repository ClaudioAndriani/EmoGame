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0BD7" w14:textId="77777777" w:rsidR="007D1250" w:rsidRDefault="00000000">
      <w:pPr>
        <w:spacing w:after="357"/>
        <w:ind w:right="2"/>
        <w:jc w:val="center"/>
      </w:pPr>
      <w:r>
        <w:rPr>
          <w:noProof/>
        </w:rPr>
        <w:drawing>
          <wp:inline distT="0" distB="0" distL="0" distR="0" wp14:anchorId="4954B66D" wp14:editId="51E75CF2">
            <wp:extent cx="1227453" cy="1237219"/>
            <wp:effectExtent l="0" t="0" r="0" b="1031"/>
            <wp:docPr id="1" name="Picture 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27453" cy="1237219"/>
                    </a:xfrm>
                    <a:prstGeom prst="rect">
                      <a:avLst/>
                    </a:prstGeom>
                    <a:noFill/>
                    <a:ln>
                      <a:noFill/>
                      <a:prstDash/>
                    </a:ln>
                  </pic:spPr>
                </pic:pic>
              </a:graphicData>
            </a:graphic>
          </wp:inline>
        </w:drawing>
      </w:r>
      <w:r>
        <w:rPr>
          <w:rFonts w:ascii="Times New Roman" w:eastAsia="Times New Roman" w:hAnsi="Times New Roman" w:cs="Times New Roman"/>
          <w:sz w:val="22"/>
        </w:rPr>
        <w:t xml:space="preserve"> </w:t>
      </w:r>
    </w:p>
    <w:p w14:paraId="32C7E4AA" w14:textId="77777777" w:rsidR="007D1250" w:rsidRDefault="00000000">
      <w:pPr>
        <w:spacing w:after="3"/>
        <w:ind w:right="58"/>
        <w:jc w:val="center"/>
      </w:pPr>
      <w:r>
        <w:rPr>
          <w:sz w:val="40"/>
        </w:rPr>
        <w:t>U</w:t>
      </w:r>
      <w:r>
        <w:rPr>
          <w:sz w:val="32"/>
        </w:rPr>
        <w:t xml:space="preserve">NIVERSITÀ DEGLI </w:t>
      </w:r>
      <w:r>
        <w:rPr>
          <w:sz w:val="40"/>
        </w:rPr>
        <w:t>S</w:t>
      </w:r>
      <w:r>
        <w:rPr>
          <w:sz w:val="32"/>
        </w:rPr>
        <w:t xml:space="preserve">TUDI DI </w:t>
      </w:r>
      <w:r>
        <w:rPr>
          <w:sz w:val="40"/>
        </w:rPr>
        <w:t>B</w:t>
      </w:r>
      <w:r>
        <w:rPr>
          <w:sz w:val="32"/>
        </w:rPr>
        <w:t xml:space="preserve">ARI </w:t>
      </w:r>
      <w:r>
        <w:rPr>
          <w:sz w:val="40"/>
        </w:rPr>
        <w:t>A</w:t>
      </w:r>
      <w:r>
        <w:rPr>
          <w:sz w:val="32"/>
        </w:rPr>
        <w:t xml:space="preserve">LDO </w:t>
      </w:r>
      <w:r>
        <w:rPr>
          <w:sz w:val="40"/>
        </w:rPr>
        <w:t>M</w:t>
      </w:r>
      <w:r>
        <w:rPr>
          <w:sz w:val="32"/>
        </w:rPr>
        <w:t>ORO</w:t>
      </w:r>
      <w:r>
        <w:rPr>
          <w:sz w:val="40"/>
        </w:rPr>
        <w:t xml:space="preserve"> </w:t>
      </w:r>
    </w:p>
    <w:p w14:paraId="399C1205" w14:textId="77777777" w:rsidR="007D1250" w:rsidRDefault="00000000">
      <w:pPr>
        <w:spacing w:after="64"/>
        <w:ind w:right="54"/>
        <w:jc w:val="center"/>
      </w:pPr>
      <w:r>
        <w:rPr>
          <w:sz w:val="22"/>
        </w:rPr>
        <w:t>DIPARTIMENTO DI INFORMATICA</w:t>
      </w:r>
      <w:r>
        <w:t xml:space="preserve"> </w:t>
      </w:r>
    </w:p>
    <w:p w14:paraId="336C0F80" w14:textId="77777777" w:rsidR="007D1250" w:rsidRDefault="00000000">
      <w:pPr>
        <w:ind w:right="53"/>
        <w:jc w:val="center"/>
      </w:pPr>
      <w:r>
        <w:rPr>
          <w:sz w:val="28"/>
        </w:rPr>
        <w:t>C</w:t>
      </w:r>
      <w:r>
        <w:rPr>
          <w:sz w:val="22"/>
        </w:rPr>
        <w:t xml:space="preserve">ORSO DI </w:t>
      </w:r>
      <w:r>
        <w:rPr>
          <w:sz w:val="28"/>
        </w:rPr>
        <w:t>L</w:t>
      </w:r>
      <w:r>
        <w:rPr>
          <w:sz w:val="22"/>
        </w:rPr>
        <w:t xml:space="preserve">AUREA IN </w:t>
      </w:r>
      <w:r>
        <w:rPr>
          <w:sz w:val="28"/>
        </w:rPr>
        <w:t>I</w:t>
      </w:r>
      <w:r>
        <w:rPr>
          <w:sz w:val="22"/>
        </w:rPr>
        <w:t>NFORMATICA</w:t>
      </w:r>
      <w:r>
        <w:rPr>
          <w:sz w:val="28"/>
        </w:rPr>
        <w:t xml:space="preserve"> </w:t>
      </w:r>
    </w:p>
    <w:p w14:paraId="539B787E" w14:textId="1AD006D9" w:rsidR="007D1250" w:rsidRDefault="00000000">
      <w:pPr>
        <w:ind w:left="32"/>
        <w:jc w:val="center"/>
        <w:rPr>
          <w:sz w:val="28"/>
        </w:rPr>
      </w:pPr>
      <w:r>
        <w:rPr>
          <w:sz w:val="28"/>
        </w:rPr>
        <w:t xml:space="preserve"> </w:t>
      </w:r>
    </w:p>
    <w:p w14:paraId="39A3754B" w14:textId="77777777" w:rsidR="004048F1" w:rsidRDefault="004048F1">
      <w:pPr>
        <w:ind w:left="32"/>
        <w:jc w:val="center"/>
      </w:pPr>
    </w:p>
    <w:p w14:paraId="0E6A4F32" w14:textId="7F5B9368" w:rsidR="007D1250" w:rsidRDefault="00E205EA">
      <w:pPr>
        <w:spacing w:after="69"/>
        <w:ind w:left="-12"/>
      </w:pPr>
      <w:r>
        <w:rPr>
          <w:rFonts w:ascii="Calibri" w:eastAsia="Calibri" w:hAnsi="Calibri" w:cs="Calibri"/>
          <w:noProof/>
          <w:sz w:val="22"/>
        </w:rPr>
        <mc:AlternateContent>
          <mc:Choice Requires="wpg">
            <w:drawing>
              <wp:inline distT="0" distB="0" distL="0" distR="0" wp14:anchorId="7733066C" wp14:editId="5B7FF2CC">
                <wp:extent cx="6120130" cy="17670"/>
                <wp:effectExtent l="0" t="0" r="0" b="0"/>
                <wp:docPr id="13633" name="Group 13633"/>
                <wp:cNvGraphicFramePr/>
                <a:graphic xmlns:a="http://schemas.openxmlformats.org/drawingml/2006/main">
                  <a:graphicData uri="http://schemas.microsoft.com/office/word/2010/wordprocessingGroup">
                    <wpg:wgp>
                      <wpg:cNvGrpSpPr/>
                      <wpg:grpSpPr>
                        <a:xfrm>
                          <a:off x="0" y="0"/>
                          <a:ext cx="6120130" cy="17670"/>
                          <a:chOff x="0" y="0"/>
                          <a:chExt cx="6158230" cy="18288"/>
                        </a:xfrm>
                      </wpg:grpSpPr>
                      <wps:wsp>
                        <wps:cNvPr id="16835" name="Shape 16835"/>
                        <wps:cNvSpPr/>
                        <wps:spPr>
                          <a:xfrm>
                            <a:off x="0" y="0"/>
                            <a:ext cx="6158230" cy="18288"/>
                          </a:xfrm>
                          <a:custGeom>
                            <a:avLst/>
                            <a:gdLst/>
                            <a:ahLst/>
                            <a:cxnLst/>
                            <a:rect l="0" t="0" r="0" b="0"/>
                            <a:pathLst>
                              <a:path w="6158230" h="18288">
                                <a:moveTo>
                                  <a:pt x="0" y="0"/>
                                </a:moveTo>
                                <a:lnTo>
                                  <a:pt x="6158230" y="0"/>
                                </a:lnTo>
                                <a:lnTo>
                                  <a:pt x="615823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76739A" id="Group 13633" o:spid="_x0000_s1026" style="width:481.9pt;height:1.4pt;mso-position-horizontal-relative:char;mso-position-vertical-relative:line" coordsize="615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">
                <v:shape id="Shape 16835" o:spid="_x0000_s1027" style="position:absolute;width:61582;height:182;visibility:visible;mso-wrap-style:square;v-text-anchor:top" coordsize="615823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" path="m,l6158230,r,18288l,18288,,e" fillcolor="black" stroked="f" strokeweight="0">
                  <v:stroke miterlimit="83231f" joinstyle="miter"/>
                  <v:path arrowok="t" textboxrect="0,0,6158230,18288"/>
                </v:shape>
                <w10:anchorlock/>
              </v:group>
            </w:pict>
          </mc:Fallback>
        </mc:AlternateContent>
      </w:r>
      <w:r w:rsidR="00000000">
        <w:rPr>
          <w:rFonts w:ascii="Calibri" w:eastAsia="Calibri" w:hAnsi="Calibri" w:cs="Calibri"/>
          <w:noProof/>
          <w:sz w:val="22"/>
        </w:rPr>
        <mc:AlternateContent>
          <mc:Choice Requires="wps">
            <w:drawing>
              <wp:anchor distT="0" distB="0" distL="114300" distR="114300" simplePos="0" relativeHeight="251657216" behindDoc="0" locked="0" layoutInCell="1" allowOverlap="1" wp14:anchorId="33E59897" wp14:editId="0A1BA92F">
                <wp:simplePos x="0" y="0"/>
                <wp:positionH relativeFrom="column">
                  <wp:posOffset>0</wp:posOffset>
                </wp:positionH>
                <wp:positionV relativeFrom="paragraph">
                  <wp:posOffset>0</wp:posOffset>
                </wp:positionV>
                <wp:extent cx="6158227" cy="18288"/>
                <wp:effectExtent l="0" t="0" r="0" b="0"/>
                <wp:wrapSquare wrapText="bothSides"/>
                <wp:docPr id="2" name="Group 13633"/>
                <wp:cNvGraphicFramePr/>
                <a:graphic xmlns:a="http://schemas.openxmlformats.org/drawingml/2006/main">
                  <a:graphicData uri="http://schemas.microsoft.com/office/word/2010/wordprocessingShape">
                    <wps:wsp>
                      <wps:cNvSpPr/>
                      <wps:spPr>
                        <a:xfrm>
                          <a:off x="0" y="0"/>
                          <a:ext cx="6158227" cy="18288"/>
                        </a:xfrm>
                        <a:custGeom>
                          <a:avLst/>
                          <a:gdLst>
                            <a:gd name="f0" fmla="val w"/>
                            <a:gd name="f1" fmla="val h"/>
                            <a:gd name="f2" fmla="val 0"/>
                            <a:gd name="f3" fmla="val 6158230"/>
                            <a:gd name="f4" fmla="val 18288"/>
                            <a:gd name="f5" fmla="*/ f0 1 6158230"/>
                            <a:gd name="f6" fmla="*/ f1 1 18288"/>
                            <a:gd name="f7" fmla="val f2"/>
                            <a:gd name="f8" fmla="val f3"/>
                            <a:gd name="f9" fmla="val f4"/>
                            <a:gd name="f10" fmla="+- f9 0 f7"/>
                            <a:gd name="f11" fmla="+- f8 0 f7"/>
                            <a:gd name="f12" fmla="*/ f11 1 6158230"/>
                            <a:gd name="f13" fmla="*/ f10 1 18288"/>
                            <a:gd name="f14" fmla="*/ 0 1 f12"/>
                            <a:gd name="f15" fmla="*/ 6158230 1 f12"/>
                            <a:gd name="f16" fmla="*/ 0 1 f13"/>
                            <a:gd name="f17" fmla="*/ 18288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6158230" h="18288">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w:pict>
              <v:shape w14:anchorId="786692AC" id="Group 13633" o:spid="_x0000_s1026" style="position:absolute;margin-left:0;margin-top:0;width:484.9pt;height:1.4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6158230,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" path="m,l6158230,r,18288l,18288,,e" filled="f" stroked="f">
                <v:path arrowok="t" o:connecttype="custom" o:connectlocs="3079114,0;6158227,9144;3079114,18288;0,9144" o:connectangles="270,0,90,180" textboxrect="0,0,6158230,18288"/>
                <w10:wrap type="square"/>
              </v:shape>
            </w:pict>
          </mc:Fallback>
        </mc:AlternateContent>
      </w:r>
    </w:p>
    <w:p w14:paraId="336409B4" w14:textId="73ECDFFD" w:rsidR="007D1250" w:rsidRDefault="00000000" w:rsidP="004048F1">
      <w:pPr>
        <w:ind w:left="32"/>
        <w:jc w:val="center"/>
      </w:pPr>
      <w:r>
        <w:rPr>
          <w:sz w:val="28"/>
        </w:rPr>
        <w:t xml:space="preserve"> </w:t>
      </w:r>
    </w:p>
    <w:p w14:paraId="1FD51A1B" w14:textId="77777777" w:rsidR="007D1250" w:rsidRDefault="00000000">
      <w:pPr>
        <w:ind w:left="17"/>
      </w:pPr>
      <w:r>
        <w:rPr>
          <w:sz w:val="28"/>
        </w:rPr>
        <w:t xml:space="preserve"> </w:t>
      </w:r>
    </w:p>
    <w:p w14:paraId="4D573DDF" w14:textId="77777777" w:rsidR="007D1250" w:rsidRDefault="00000000">
      <w:pPr>
        <w:spacing w:after="14"/>
        <w:ind w:left="17"/>
      </w:pPr>
      <w:r>
        <w:rPr>
          <w:sz w:val="28"/>
        </w:rPr>
        <w:t xml:space="preserve"> </w:t>
      </w:r>
    </w:p>
    <w:p w14:paraId="26ED7977" w14:textId="77777777" w:rsidR="007D1250" w:rsidRDefault="00000000">
      <w:pPr>
        <w:spacing w:after="26"/>
        <w:ind w:right="56"/>
        <w:jc w:val="center"/>
      </w:pPr>
      <w:r>
        <w:rPr>
          <w:sz w:val="22"/>
        </w:rPr>
        <w:t>RELAZIONE TECNICA IN</w:t>
      </w:r>
      <w:r>
        <w:rPr>
          <w:sz w:val="28"/>
        </w:rPr>
        <w:t xml:space="preserve"> </w:t>
      </w:r>
    </w:p>
    <w:p w14:paraId="7F59A1D1" w14:textId="77777777" w:rsidR="007D1250" w:rsidRDefault="00000000">
      <w:pPr>
        <w:spacing w:after="166"/>
        <w:ind w:right="54"/>
        <w:jc w:val="center"/>
      </w:pPr>
      <w:r>
        <w:rPr>
          <w:sz w:val="22"/>
        </w:rPr>
        <w:t>SISTEMI AD AGENTI</w:t>
      </w:r>
    </w:p>
    <w:p w14:paraId="2CA1DC18" w14:textId="77777777" w:rsidR="007D1250" w:rsidRDefault="00000000">
      <w:pPr>
        <w:ind w:left="17"/>
      </w:pPr>
      <w:r>
        <w:rPr>
          <w:sz w:val="28"/>
        </w:rPr>
        <w:t xml:space="preserve"> </w:t>
      </w:r>
    </w:p>
    <w:p w14:paraId="58854049" w14:textId="77777777" w:rsidR="007D1250" w:rsidRDefault="00000000">
      <w:pPr>
        <w:ind w:left="17"/>
      </w:pPr>
      <w:r>
        <w:rPr>
          <w:sz w:val="28"/>
        </w:rPr>
        <w:t xml:space="preserve"> </w:t>
      </w:r>
    </w:p>
    <w:p w14:paraId="0B0019DF" w14:textId="77777777" w:rsidR="007D1250" w:rsidRDefault="007D1250">
      <w:pPr>
        <w:spacing w:after="17"/>
      </w:pPr>
    </w:p>
    <w:p w14:paraId="1DED4253" w14:textId="77777777" w:rsidR="007D1250" w:rsidRPr="004048F1" w:rsidRDefault="00000000">
      <w:pPr>
        <w:ind w:left="56"/>
        <w:jc w:val="center"/>
        <w:rPr>
          <w:sz w:val="44"/>
          <w:szCs w:val="44"/>
        </w:rPr>
      </w:pPr>
      <w:r w:rsidRPr="004048F1">
        <w:rPr>
          <w:sz w:val="44"/>
          <w:szCs w:val="44"/>
        </w:rPr>
        <w:t>EMOGAME</w:t>
      </w:r>
    </w:p>
    <w:p w14:paraId="32163A7A" w14:textId="77777777" w:rsidR="007D1250" w:rsidRDefault="00000000">
      <w:pPr>
        <w:ind w:left="17"/>
      </w:pPr>
      <w:r>
        <w:rPr>
          <w:sz w:val="36"/>
        </w:rPr>
        <w:t xml:space="preserve"> </w:t>
      </w:r>
    </w:p>
    <w:p w14:paraId="19CE295F" w14:textId="77777777" w:rsidR="007D1250" w:rsidRDefault="00000000">
      <w:pPr>
        <w:ind w:left="56"/>
        <w:jc w:val="center"/>
      </w:pPr>
      <w:r>
        <w:rPr>
          <w:sz w:val="36"/>
        </w:rPr>
        <w:t xml:space="preserve"> </w:t>
      </w:r>
    </w:p>
    <w:p w14:paraId="1515ED31" w14:textId="77777777" w:rsidR="007D1250" w:rsidRDefault="00000000">
      <w:pPr>
        <w:ind w:left="17"/>
      </w:pPr>
      <w:r>
        <w:rPr>
          <w:sz w:val="36"/>
        </w:rPr>
        <w:t xml:space="preserve"> </w:t>
      </w:r>
    </w:p>
    <w:p w14:paraId="053935D0" w14:textId="77777777" w:rsidR="007D1250" w:rsidRDefault="00000000">
      <w:pPr>
        <w:ind w:left="17"/>
      </w:pPr>
      <w:r>
        <w:rPr>
          <w:b/>
          <w:sz w:val="28"/>
        </w:rPr>
        <w:t xml:space="preserve">Relatore: </w:t>
      </w:r>
    </w:p>
    <w:p w14:paraId="7ED22B33" w14:textId="77777777" w:rsidR="007D1250" w:rsidRDefault="00000000">
      <w:pPr>
        <w:ind w:left="12"/>
      </w:pPr>
      <w:r>
        <w:rPr>
          <w:sz w:val="28"/>
        </w:rPr>
        <w:t xml:space="preserve">Prof. Berardina de Carolis </w:t>
      </w:r>
    </w:p>
    <w:p w14:paraId="5FD03E09" w14:textId="77777777" w:rsidR="007D1250" w:rsidRDefault="00000000">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14:paraId="52E8B882" w14:textId="77777777" w:rsidR="007D1250" w:rsidRDefault="00000000">
      <w:pPr>
        <w:ind w:left="17"/>
      </w:pPr>
      <w:r>
        <w:rPr>
          <w:sz w:val="28"/>
        </w:rPr>
        <w:t xml:space="preserve"> </w:t>
      </w:r>
    </w:p>
    <w:p w14:paraId="44FB39E1" w14:textId="77777777" w:rsidR="007D1250" w:rsidRDefault="00000000">
      <w:pPr>
        <w:ind w:right="74"/>
        <w:jc w:val="right"/>
      </w:pPr>
      <w:r>
        <w:rPr>
          <w:b/>
          <w:sz w:val="28"/>
        </w:rPr>
        <w:t xml:space="preserve">Gruppo composto da: </w:t>
      </w:r>
    </w:p>
    <w:p w14:paraId="74E840BB" w14:textId="77777777" w:rsidR="007D1250" w:rsidRDefault="00000000">
      <w:pPr>
        <w:spacing w:after="35"/>
        <w:ind w:right="77"/>
        <w:jc w:val="right"/>
      </w:pPr>
      <w:r>
        <w:rPr>
          <w:sz w:val="28"/>
        </w:rPr>
        <w:t xml:space="preserve">Andriani Claudio e Coppolecchia Dario </w:t>
      </w:r>
    </w:p>
    <w:p w14:paraId="0D083787" w14:textId="79D78262" w:rsidR="007D1250" w:rsidRDefault="007D1250">
      <w:pPr>
        <w:ind w:left="527"/>
        <w:jc w:val="center"/>
        <w:rPr>
          <w:sz w:val="28"/>
        </w:rPr>
      </w:pPr>
    </w:p>
    <w:p w14:paraId="5BB1EEE6" w14:textId="49689972" w:rsidR="004048F1" w:rsidRDefault="004048F1">
      <w:pPr>
        <w:ind w:left="527"/>
        <w:jc w:val="center"/>
        <w:rPr>
          <w:sz w:val="28"/>
        </w:rPr>
      </w:pPr>
    </w:p>
    <w:p w14:paraId="4CD38886" w14:textId="6A295BE9" w:rsidR="00AA07A4" w:rsidRDefault="00AA07A4">
      <w:pPr>
        <w:ind w:left="527"/>
        <w:jc w:val="center"/>
        <w:rPr>
          <w:sz w:val="28"/>
        </w:rPr>
      </w:pPr>
    </w:p>
    <w:p w14:paraId="4FB7F4AD" w14:textId="5F32746D" w:rsidR="00AA07A4" w:rsidRDefault="00AA07A4">
      <w:pPr>
        <w:ind w:left="527"/>
        <w:jc w:val="center"/>
        <w:rPr>
          <w:sz w:val="28"/>
        </w:rPr>
      </w:pPr>
    </w:p>
    <w:p w14:paraId="2DA962CC" w14:textId="564006D9" w:rsidR="00AA07A4" w:rsidRDefault="00AA07A4">
      <w:pPr>
        <w:ind w:left="527"/>
        <w:jc w:val="center"/>
        <w:rPr>
          <w:sz w:val="28"/>
        </w:rPr>
      </w:pPr>
    </w:p>
    <w:p w14:paraId="71538B65" w14:textId="77777777" w:rsidR="00AA07A4" w:rsidRDefault="00AA07A4">
      <w:pPr>
        <w:ind w:left="527"/>
        <w:jc w:val="center"/>
        <w:rPr>
          <w:sz w:val="28"/>
        </w:rPr>
      </w:pPr>
    </w:p>
    <w:p w14:paraId="72FACE7A" w14:textId="77777777" w:rsidR="004048F1" w:rsidRDefault="004048F1">
      <w:pPr>
        <w:ind w:left="527"/>
        <w:jc w:val="center"/>
        <w:rPr>
          <w:sz w:val="28"/>
        </w:rPr>
      </w:pPr>
    </w:p>
    <w:p w14:paraId="0F46F79C" w14:textId="77777777" w:rsidR="007D1250" w:rsidRDefault="007D1250">
      <w:pPr>
        <w:ind w:left="527"/>
        <w:jc w:val="center"/>
        <w:rPr>
          <w:sz w:val="28"/>
        </w:rPr>
      </w:pPr>
    </w:p>
    <w:p w14:paraId="6A6BA0A6" w14:textId="0BA02E41" w:rsidR="007D1250" w:rsidRPr="004048F1" w:rsidRDefault="00E205EA" w:rsidP="004048F1">
      <w:pPr>
        <w:rPr>
          <w:sz w:val="28"/>
        </w:rPr>
      </w:pPr>
      <w:r>
        <w:rPr>
          <w:rFonts w:ascii="Calibri" w:eastAsia="Calibri" w:hAnsi="Calibri" w:cs="Calibri"/>
          <w:noProof/>
          <w:sz w:val="22"/>
        </w:rPr>
        <mc:AlternateContent>
          <mc:Choice Requires="wpg">
            <w:drawing>
              <wp:inline distT="0" distB="0" distL="0" distR="0" wp14:anchorId="35AB4B61" wp14:editId="3F573A16">
                <wp:extent cx="6120130" cy="17670"/>
                <wp:effectExtent l="0" t="0" r="0" b="0"/>
                <wp:docPr id="13634" name="Group 13634"/>
                <wp:cNvGraphicFramePr/>
                <a:graphic xmlns:a="http://schemas.openxmlformats.org/drawingml/2006/main">
                  <a:graphicData uri="http://schemas.microsoft.com/office/word/2010/wordprocessingGroup">
                    <wpg:wgp>
                      <wpg:cNvGrpSpPr/>
                      <wpg:grpSpPr>
                        <a:xfrm>
                          <a:off x="0" y="0"/>
                          <a:ext cx="6120130" cy="17670"/>
                          <a:chOff x="0" y="0"/>
                          <a:chExt cx="6158230" cy="18288"/>
                        </a:xfrm>
                      </wpg:grpSpPr>
                      <wps:wsp>
                        <wps:cNvPr id="16837" name="Shape 16837"/>
                        <wps:cNvSpPr/>
                        <wps:spPr>
                          <a:xfrm>
                            <a:off x="0" y="0"/>
                            <a:ext cx="6158230" cy="18288"/>
                          </a:xfrm>
                          <a:custGeom>
                            <a:avLst/>
                            <a:gdLst/>
                            <a:ahLst/>
                            <a:cxnLst/>
                            <a:rect l="0" t="0" r="0" b="0"/>
                            <a:pathLst>
                              <a:path w="6158230" h="18288">
                                <a:moveTo>
                                  <a:pt x="0" y="0"/>
                                </a:moveTo>
                                <a:lnTo>
                                  <a:pt x="6158230" y="0"/>
                                </a:lnTo>
                                <a:lnTo>
                                  <a:pt x="615823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FEAC0A" id="Group 13634" o:spid="_x0000_s1026" style="width:481.9pt;height:1.4pt;mso-position-horizontal-relative:char;mso-position-vertical-relative:line" coordsize="615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">
                <v:shape id="Shape 16837" o:spid="_x0000_s1027" style="position:absolute;width:61582;height:182;visibility:visible;mso-wrap-style:square;v-text-anchor:top" coordsize="615823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" path="m,l6158230,r,18288l,18288,,e" fillcolor="black" stroked="f" strokeweight="0">
                  <v:stroke miterlimit="83231f" joinstyle="miter"/>
                  <v:path arrowok="t" textboxrect="0,0,6158230,18288"/>
                </v:shape>
                <w10:anchorlock/>
              </v:group>
            </w:pict>
          </mc:Fallback>
        </mc:AlternateContent>
      </w:r>
    </w:p>
    <w:p w14:paraId="3DFEF38B" w14:textId="77777777" w:rsidR="007D1250" w:rsidRDefault="00000000">
      <w:pPr>
        <w:spacing w:after="78"/>
        <w:ind w:left="-12"/>
      </w:pPr>
      <w:r>
        <w:rPr>
          <w:rFonts w:ascii="Calibri" w:eastAsia="Calibri" w:hAnsi="Calibri" w:cs="Calibri"/>
          <w:noProof/>
          <w:sz w:val="22"/>
        </w:rPr>
        <mc:AlternateContent>
          <mc:Choice Requires="wps">
            <w:drawing>
              <wp:anchor distT="0" distB="0" distL="114300" distR="114300" simplePos="0" relativeHeight="251658240" behindDoc="0" locked="0" layoutInCell="1" allowOverlap="1" wp14:anchorId="623618C2" wp14:editId="5060BC84">
                <wp:simplePos x="0" y="0"/>
                <wp:positionH relativeFrom="column">
                  <wp:posOffset>0</wp:posOffset>
                </wp:positionH>
                <wp:positionV relativeFrom="paragraph">
                  <wp:posOffset>0</wp:posOffset>
                </wp:positionV>
                <wp:extent cx="6158227" cy="18288"/>
                <wp:effectExtent l="0" t="0" r="0" b="0"/>
                <wp:wrapSquare wrapText="bothSides"/>
                <wp:docPr id="3" name="Group 13634"/>
                <wp:cNvGraphicFramePr/>
                <a:graphic xmlns:a="http://schemas.openxmlformats.org/drawingml/2006/main">
                  <a:graphicData uri="http://schemas.microsoft.com/office/word/2010/wordprocessingShape">
                    <wps:wsp>
                      <wps:cNvSpPr/>
                      <wps:spPr>
                        <a:xfrm>
                          <a:off x="0" y="0"/>
                          <a:ext cx="6158227" cy="18288"/>
                        </a:xfrm>
                        <a:custGeom>
                          <a:avLst/>
                          <a:gdLst>
                            <a:gd name="f0" fmla="val w"/>
                            <a:gd name="f1" fmla="val h"/>
                            <a:gd name="f2" fmla="val 0"/>
                            <a:gd name="f3" fmla="val 6158230"/>
                            <a:gd name="f4" fmla="val 18288"/>
                            <a:gd name="f5" fmla="*/ f0 1 6158230"/>
                            <a:gd name="f6" fmla="*/ f1 1 18288"/>
                            <a:gd name="f7" fmla="val f2"/>
                            <a:gd name="f8" fmla="val f3"/>
                            <a:gd name="f9" fmla="val f4"/>
                            <a:gd name="f10" fmla="+- f9 0 f7"/>
                            <a:gd name="f11" fmla="+- f8 0 f7"/>
                            <a:gd name="f12" fmla="*/ f11 1 6158230"/>
                            <a:gd name="f13" fmla="*/ f10 1 18288"/>
                            <a:gd name="f14" fmla="*/ 0 1 f12"/>
                            <a:gd name="f15" fmla="*/ 6158230 1 f12"/>
                            <a:gd name="f16" fmla="*/ 0 1 f13"/>
                            <a:gd name="f17" fmla="*/ 18288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6158230" h="18288">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w:pict>
              <v:shape w14:anchorId="02B88512" id="Group 13634" o:spid="_x0000_s1026" style="position:absolute;margin-left:0;margin-top:0;width:484.9pt;height:1.4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158230,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" path="m,l6158230,r,18288l,18288,,e" filled="f" stroked="f">
                <v:path arrowok="t" o:connecttype="custom" o:connectlocs="3079114,0;6158227,9144;3079114,18288;0,9144" o:connectangles="270,0,90,180" textboxrect="0,0,6158230,18288"/>
                <w10:wrap type="square"/>
              </v:shape>
            </w:pict>
          </mc:Fallback>
        </mc:AlternateContent>
      </w:r>
    </w:p>
    <w:p w14:paraId="656EA603" w14:textId="7CEFF3DA" w:rsidR="00F850AA" w:rsidRPr="00AA07A4" w:rsidRDefault="00000000" w:rsidP="00AA07A4">
      <w:pPr>
        <w:spacing w:after="3"/>
        <w:ind w:right="57"/>
        <w:jc w:val="center"/>
        <w:rPr>
          <w:sz w:val="32"/>
        </w:rPr>
      </w:pPr>
      <w:r>
        <w:rPr>
          <w:sz w:val="32"/>
        </w:rPr>
        <w:t>Anno Accademico 2021-2022</w:t>
      </w:r>
    </w:p>
    <w:p w14:paraId="0D219B10" w14:textId="2A4CF563" w:rsidR="007D1250" w:rsidRDefault="00000000">
      <w:pPr>
        <w:pStyle w:val="Titolo1"/>
        <w:ind w:left="437"/>
      </w:pPr>
      <w:r>
        <w:lastRenderedPageBreak/>
        <w:t>1. INTRODUZIONE</w:t>
      </w:r>
    </w:p>
    <w:p w14:paraId="5D467BFE" w14:textId="77777777" w:rsidR="007D1250" w:rsidRDefault="00000000">
      <w:pPr>
        <w:spacing w:after="120"/>
        <w:rPr>
          <w:b/>
          <w:bCs/>
        </w:rPr>
      </w:pPr>
      <w:r>
        <w:rPr>
          <w:b/>
          <w:bCs/>
        </w:rPr>
        <w:t>Idea di progetto</w:t>
      </w:r>
    </w:p>
    <w:p w14:paraId="740FAE8A" w14:textId="77777777" w:rsidR="007D1250" w:rsidRDefault="00000000" w:rsidP="004048F1">
      <w:pPr>
        <w:jc w:val="both"/>
      </w:pPr>
      <w:r>
        <w:t>Per la realizzazione del caso di studio, abbiamo realizzato un software che ha come obiettivo finale quello di essere di supporto ai terapisti per il riconoscimento e l’analisi delle emozioni dei pazienti dati degli stimoli, questo viene effettuato mostrando al paziente diversi media come immagini, video, testi o audio, scelti da un terapista, in modo tale da cogliere le emozioni provate dal sottoposto attraverso il riconoscimento delle espressioni del volto. Il progetto consiste in un full-</w:t>
      </w:r>
      <w:proofErr w:type="spellStart"/>
      <w:r>
        <w:t>stack</w:t>
      </w:r>
      <w:proofErr w:type="spellEnd"/>
      <w:r>
        <w:t xml:space="preserve"> website che permette ai terapisti di:</w:t>
      </w:r>
    </w:p>
    <w:p w14:paraId="18A7DA39" w14:textId="6C0F79F3" w:rsidR="007D1250" w:rsidRDefault="00000000" w:rsidP="004048F1">
      <w:pPr>
        <w:pStyle w:val="Paragrafoelenco"/>
        <w:numPr>
          <w:ilvl w:val="0"/>
          <w:numId w:val="1"/>
        </w:numPr>
        <w:jc w:val="both"/>
        <w:rPr>
          <w:szCs w:val="24"/>
        </w:rPr>
      </w:pPr>
      <w:r>
        <w:rPr>
          <w:szCs w:val="24"/>
        </w:rPr>
        <w:t>Aggiungere nuovi account terapisti</w:t>
      </w:r>
    </w:p>
    <w:p w14:paraId="7A6B7A5F" w14:textId="77777777" w:rsidR="007D1250" w:rsidRDefault="00000000" w:rsidP="004048F1">
      <w:pPr>
        <w:pStyle w:val="Paragrafoelenco"/>
        <w:numPr>
          <w:ilvl w:val="0"/>
          <w:numId w:val="1"/>
        </w:numPr>
        <w:jc w:val="both"/>
        <w:rPr>
          <w:szCs w:val="24"/>
        </w:rPr>
      </w:pPr>
      <w:r>
        <w:rPr>
          <w:szCs w:val="24"/>
        </w:rPr>
        <w:t>Gestire gli stimoli</w:t>
      </w:r>
    </w:p>
    <w:p w14:paraId="08427B29" w14:textId="28C65D29" w:rsidR="007D1250" w:rsidRDefault="00000000" w:rsidP="004048F1">
      <w:pPr>
        <w:pStyle w:val="Paragrafoelenco"/>
        <w:numPr>
          <w:ilvl w:val="0"/>
          <w:numId w:val="1"/>
        </w:numPr>
        <w:jc w:val="both"/>
        <w:rPr>
          <w:szCs w:val="24"/>
        </w:rPr>
      </w:pPr>
      <w:r>
        <w:rPr>
          <w:szCs w:val="24"/>
        </w:rPr>
        <w:t>Gestire i giochi</w:t>
      </w:r>
    </w:p>
    <w:p w14:paraId="797B960E" w14:textId="77777777" w:rsidR="007D1250" w:rsidRDefault="00000000" w:rsidP="004048F1">
      <w:pPr>
        <w:pStyle w:val="Paragrafoelenco"/>
        <w:numPr>
          <w:ilvl w:val="0"/>
          <w:numId w:val="1"/>
        </w:numPr>
        <w:jc w:val="both"/>
        <w:rPr>
          <w:szCs w:val="24"/>
        </w:rPr>
      </w:pPr>
      <w:r>
        <w:rPr>
          <w:szCs w:val="24"/>
        </w:rPr>
        <w:t>Avviare un gioco</w:t>
      </w:r>
    </w:p>
    <w:p w14:paraId="15387FD7" w14:textId="77777777" w:rsidR="007D1250" w:rsidRDefault="00000000" w:rsidP="004048F1">
      <w:pPr>
        <w:jc w:val="both"/>
        <w:rPr>
          <w:szCs w:val="24"/>
        </w:rPr>
      </w:pPr>
      <w:r>
        <w:rPr>
          <w:szCs w:val="24"/>
        </w:rPr>
        <w:t>Durante la partita viene registrato il volto del paziente e viene anche generato un CSV che potrà essere salvato in locale sul dispositivo, per poter effettuare l’analisi in un secondo momento dagli addetti.</w:t>
      </w:r>
    </w:p>
    <w:p w14:paraId="338D0C2F" w14:textId="5CF0A75D" w:rsidR="007D1250" w:rsidRDefault="00000000" w:rsidP="004048F1">
      <w:pPr>
        <w:pStyle w:val="Titolo1"/>
        <w:ind w:left="437"/>
        <w:jc w:val="both"/>
      </w:pPr>
      <w:r>
        <w:t>2. LINGUAGGI E LIBRERIE SCELTE</w:t>
      </w:r>
    </w:p>
    <w:p w14:paraId="45193FF0" w14:textId="77777777" w:rsidR="007D1250" w:rsidRDefault="00000000" w:rsidP="004048F1">
      <w:pPr>
        <w:spacing w:after="120"/>
        <w:jc w:val="both"/>
        <w:rPr>
          <w:b/>
          <w:bCs/>
        </w:rPr>
      </w:pPr>
      <w:r>
        <w:rPr>
          <w:b/>
          <w:bCs/>
        </w:rPr>
        <w:t>Linguaggi front-end e librerie</w:t>
      </w:r>
    </w:p>
    <w:p w14:paraId="74B6C45C" w14:textId="77777777" w:rsidR="007D1250" w:rsidRDefault="00000000" w:rsidP="004048F1">
      <w:pPr>
        <w:spacing w:after="120"/>
        <w:jc w:val="both"/>
      </w:pPr>
      <w:r>
        <w:t>I linguaggi scelti per la realizzazione dell’interfaccia utente per questo caso di studio sono:</w:t>
      </w:r>
    </w:p>
    <w:p w14:paraId="2297E606" w14:textId="77777777" w:rsidR="007D1250" w:rsidRDefault="00000000" w:rsidP="004048F1">
      <w:pPr>
        <w:pStyle w:val="Paragrafoelenco"/>
        <w:numPr>
          <w:ilvl w:val="0"/>
          <w:numId w:val="2"/>
        </w:numPr>
        <w:spacing w:after="120"/>
        <w:jc w:val="both"/>
      </w:pPr>
      <w:r>
        <w:t>HTML5 / JSX</w:t>
      </w:r>
    </w:p>
    <w:p w14:paraId="38603D89" w14:textId="77777777" w:rsidR="007D1250" w:rsidRDefault="00000000" w:rsidP="004048F1">
      <w:pPr>
        <w:pStyle w:val="Paragrafoelenco"/>
        <w:numPr>
          <w:ilvl w:val="0"/>
          <w:numId w:val="2"/>
        </w:numPr>
        <w:spacing w:after="120"/>
        <w:jc w:val="both"/>
      </w:pPr>
      <w:r>
        <w:t>CSS3</w:t>
      </w:r>
    </w:p>
    <w:p w14:paraId="5F2583F0" w14:textId="77777777" w:rsidR="007D1250" w:rsidRDefault="00000000" w:rsidP="004048F1">
      <w:pPr>
        <w:pStyle w:val="Paragrafoelenco"/>
        <w:numPr>
          <w:ilvl w:val="0"/>
          <w:numId w:val="2"/>
        </w:numPr>
        <w:spacing w:after="120"/>
        <w:jc w:val="both"/>
      </w:pPr>
      <w:r>
        <w:t>JavaScript</w:t>
      </w:r>
    </w:p>
    <w:p w14:paraId="3D437FDB" w14:textId="175180D7" w:rsidR="007D1250" w:rsidRDefault="00000000" w:rsidP="004048F1">
      <w:pPr>
        <w:spacing w:after="120"/>
        <w:jc w:val="both"/>
      </w:pPr>
      <w:r>
        <w:t xml:space="preserve">La UI è stata realizzata utilizzando il framework </w:t>
      </w:r>
      <w:proofErr w:type="spellStart"/>
      <w:r>
        <w:t>React</w:t>
      </w:r>
      <w:proofErr w:type="spellEnd"/>
      <w:r>
        <w:t>, includendo le librerie:</w:t>
      </w:r>
    </w:p>
    <w:p w14:paraId="618CBD16" w14:textId="77777777" w:rsidR="007D1250" w:rsidRDefault="00000000" w:rsidP="004048F1">
      <w:pPr>
        <w:pStyle w:val="Paragrafoelenco"/>
        <w:numPr>
          <w:ilvl w:val="0"/>
          <w:numId w:val="2"/>
        </w:numPr>
        <w:spacing w:after="120"/>
        <w:jc w:val="both"/>
      </w:pPr>
      <w:proofErr w:type="spellStart"/>
      <w:r>
        <w:t>axios</w:t>
      </w:r>
      <w:proofErr w:type="spellEnd"/>
      <w:r>
        <w:t xml:space="preserve">, che permette di astrarre le AJAX </w:t>
      </w:r>
      <w:proofErr w:type="spellStart"/>
      <w:r>
        <w:t>request</w:t>
      </w:r>
      <w:proofErr w:type="spellEnd"/>
      <w:r>
        <w:t>;</w:t>
      </w:r>
    </w:p>
    <w:p w14:paraId="6F3EEE99" w14:textId="77777777" w:rsidR="007D1250" w:rsidRDefault="00000000" w:rsidP="004048F1">
      <w:pPr>
        <w:pStyle w:val="Paragrafoelenco"/>
        <w:numPr>
          <w:ilvl w:val="0"/>
          <w:numId w:val="2"/>
        </w:numPr>
        <w:spacing w:after="120"/>
        <w:jc w:val="both"/>
      </w:pPr>
      <w:proofErr w:type="spellStart"/>
      <w:r>
        <w:t>react</w:t>
      </w:r>
      <w:proofErr w:type="spellEnd"/>
      <w:r>
        <w:t>-Webcam, che fornisce il componente per il supporto alla webcam del dispositivo</w:t>
      </w:r>
    </w:p>
    <w:p w14:paraId="5C545C37" w14:textId="77777777" w:rsidR="007D1250" w:rsidRDefault="00000000" w:rsidP="004048F1">
      <w:pPr>
        <w:pStyle w:val="Paragrafoelenco"/>
        <w:numPr>
          <w:ilvl w:val="0"/>
          <w:numId w:val="2"/>
        </w:numPr>
        <w:spacing w:after="120"/>
        <w:jc w:val="both"/>
      </w:pPr>
      <w:proofErr w:type="spellStart"/>
      <w:r>
        <w:t>react</w:t>
      </w:r>
      <w:proofErr w:type="spellEnd"/>
      <w:r>
        <w:t>-CSV, che fornisce i componenti necessari per l’utilizzo dei file CSV</w:t>
      </w:r>
    </w:p>
    <w:p w14:paraId="2B6294E8" w14:textId="77777777" w:rsidR="007D1250" w:rsidRDefault="00000000" w:rsidP="004048F1">
      <w:pPr>
        <w:spacing w:after="120"/>
        <w:jc w:val="both"/>
        <w:rPr>
          <w:b/>
          <w:bCs/>
        </w:rPr>
      </w:pPr>
      <w:r>
        <w:rPr>
          <w:b/>
          <w:bCs/>
        </w:rPr>
        <w:t>Linguaggi back-end e librerie</w:t>
      </w:r>
    </w:p>
    <w:p w14:paraId="7FF74379" w14:textId="77777777" w:rsidR="007D1250" w:rsidRDefault="00000000" w:rsidP="004048F1">
      <w:pPr>
        <w:spacing w:after="120"/>
        <w:jc w:val="both"/>
      </w:pPr>
      <w:r>
        <w:t xml:space="preserve">Per quanto riguarda il lato back-end è stato utilizzato come </w:t>
      </w:r>
      <w:proofErr w:type="spellStart"/>
      <w:r>
        <w:t>WebServer</w:t>
      </w:r>
      <w:proofErr w:type="spellEnd"/>
      <w:r>
        <w:t xml:space="preserve"> node.js che per mette di gestire il lato server tramite </w:t>
      </w:r>
      <w:proofErr w:type="spellStart"/>
      <w:r>
        <w:t>Javascript</w:t>
      </w:r>
      <w:proofErr w:type="spellEnd"/>
      <w:r>
        <w:t>. Le librerie utilizzate sono:</w:t>
      </w:r>
    </w:p>
    <w:p w14:paraId="4BE465D4" w14:textId="77777777" w:rsidR="007D1250" w:rsidRDefault="00000000" w:rsidP="004048F1">
      <w:pPr>
        <w:pStyle w:val="Paragrafoelenco"/>
        <w:numPr>
          <w:ilvl w:val="0"/>
          <w:numId w:val="2"/>
        </w:numPr>
        <w:spacing w:after="120"/>
        <w:jc w:val="both"/>
      </w:pPr>
      <w:r>
        <w:t>express, utilizzato per gestire le richieste da e verso il front-end</w:t>
      </w:r>
    </w:p>
    <w:p w14:paraId="14234D03" w14:textId="77777777" w:rsidR="007D1250" w:rsidRDefault="00000000" w:rsidP="004048F1">
      <w:pPr>
        <w:pStyle w:val="Paragrafoelenco"/>
        <w:numPr>
          <w:ilvl w:val="0"/>
          <w:numId w:val="2"/>
        </w:numPr>
        <w:spacing w:after="120"/>
        <w:jc w:val="both"/>
      </w:pPr>
      <w:r>
        <w:t>express-</w:t>
      </w:r>
      <w:proofErr w:type="spellStart"/>
      <w:r>
        <w:t>fileupload</w:t>
      </w:r>
      <w:proofErr w:type="spellEnd"/>
      <w:r>
        <w:t>, adoperato per poter caricare dei file sul client</w:t>
      </w:r>
    </w:p>
    <w:p w14:paraId="294E1B26" w14:textId="77777777" w:rsidR="007D1250" w:rsidRDefault="00000000" w:rsidP="004048F1">
      <w:pPr>
        <w:pStyle w:val="Paragrafoelenco"/>
        <w:numPr>
          <w:ilvl w:val="0"/>
          <w:numId w:val="2"/>
        </w:numPr>
        <w:spacing w:after="120"/>
        <w:jc w:val="both"/>
      </w:pPr>
      <w:proofErr w:type="spellStart"/>
      <w:r>
        <w:t>cors</w:t>
      </w:r>
      <w:proofErr w:type="spellEnd"/>
      <w:r>
        <w:t>, definisce un metodo con cui le applicazioni Web dei clienti caricate in un dominio possono interagire con le risorse situate in un dominio differente</w:t>
      </w:r>
    </w:p>
    <w:p w14:paraId="347436FB" w14:textId="77777777" w:rsidR="007D1250" w:rsidRDefault="00000000" w:rsidP="004048F1">
      <w:pPr>
        <w:pStyle w:val="Paragrafoelenco"/>
        <w:numPr>
          <w:ilvl w:val="0"/>
          <w:numId w:val="2"/>
        </w:numPr>
        <w:spacing w:after="120"/>
        <w:jc w:val="both"/>
      </w:pPr>
      <w:proofErr w:type="spellStart"/>
      <w:r>
        <w:t>get</w:t>
      </w:r>
      <w:proofErr w:type="spellEnd"/>
      <w:r>
        <w:t>-video-duration, permette di ottenere la durata di un video selezionato</w:t>
      </w:r>
    </w:p>
    <w:p w14:paraId="696DFB2C" w14:textId="77777777" w:rsidR="007D1250" w:rsidRDefault="00000000" w:rsidP="004048F1">
      <w:pPr>
        <w:pStyle w:val="Paragrafoelenco"/>
        <w:numPr>
          <w:ilvl w:val="0"/>
          <w:numId w:val="2"/>
        </w:numPr>
        <w:spacing w:after="120"/>
        <w:jc w:val="both"/>
      </w:pPr>
      <w:proofErr w:type="spellStart"/>
      <w:r>
        <w:t>get</w:t>
      </w:r>
      <w:proofErr w:type="spellEnd"/>
      <w:r>
        <w:t>-audio-duration, permette di ottenere la durata di un file audio selezionato</w:t>
      </w:r>
    </w:p>
    <w:p w14:paraId="3B49A578" w14:textId="75D1B93A" w:rsidR="007D1250" w:rsidRDefault="00000000" w:rsidP="004048F1">
      <w:pPr>
        <w:pStyle w:val="Paragrafoelenco"/>
        <w:numPr>
          <w:ilvl w:val="0"/>
          <w:numId w:val="2"/>
        </w:numPr>
        <w:spacing w:after="120"/>
        <w:jc w:val="both"/>
      </w:pPr>
      <w:r>
        <w:t>mysql2, fornisce le funzioni per poter interagire con un database MyS</w:t>
      </w:r>
      <w:r w:rsidR="004048F1">
        <w:t>QL</w:t>
      </w:r>
    </w:p>
    <w:p w14:paraId="135DC84F" w14:textId="77777777" w:rsidR="007D1250" w:rsidRDefault="00000000" w:rsidP="004048F1">
      <w:pPr>
        <w:pStyle w:val="Paragrafoelenco"/>
        <w:numPr>
          <w:ilvl w:val="0"/>
          <w:numId w:val="2"/>
        </w:numPr>
        <w:spacing w:after="120"/>
        <w:jc w:val="both"/>
      </w:pPr>
      <w:r>
        <w:t>js-sha256, fornisce la funzione per poter applicare l’algoritmo di crittografia SHA256 ad un dato</w:t>
      </w:r>
    </w:p>
    <w:p w14:paraId="0FDA3EC4" w14:textId="7B7EBCA5" w:rsidR="007D1250" w:rsidRDefault="00000000" w:rsidP="004048F1">
      <w:pPr>
        <w:spacing w:after="120"/>
        <w:jc w:val="both"/>
        <w:rPr>
          <w:b/>
          <w:bCs/>
        </w:rPr>
      </w:pPr>
      <w:r>
        <w:rPr>
          <w:b/>
          <w:bCs/>
        </w:rPr>
        <w:t>Linguaggio per il database</w:t>
      </w:r>
    </w:p>
    <w:p w14:paraId="726C2D3B" w14:textId="60E3B321" w:rsidR="00F850AA" w:rsidRPr="00F850AA" w:rsidRDefault="004048F1" w:rsidP="00F850AA">
      <w:pPr>
        <w:spacing w:after="120"/>
        <w:jc w:val="both"/>
      </w:pPr>
      <w:r>
        <w:t>Il lato server è stato gestito tramite il DBMS (Database Management System) MySQL.</w:t>
      </w:r>
    </w:p>
    <w:p w14:paraId="4375A298" w14:textId="01A45C13" w:rsidR="004048F1" w:rsidRDefault="004048F1" w:rsidP="00E07290">
      <w:pPr>
        <w:pStyle w:val="Titolo1"/>
        <w:ind w:left="437"/>
        <w:jc w:val="both"/>
      </w:pPr>
      <w:r>
        <w:t>3</w:t>
      </w:r>
      <w:r>
        <w:t xml:space="preserve">. </w:t>
      </w:r>
      <w:r>
        <w:t>STRUTTURA DELLE CARTELLE</w:t>
      </w:r>
    </w:p>
    <w:p w14:paraId="246B5612" w14:textId="31F1EF0F" w:rsidR="004048F1" w:rsidRPr="004048F1" w:rsidRDefault="004048F1" w:rsidP="00E07290">
      <w:pPr>
        <w:jc w:val="both"/>
      </w:pPr>
      <w:r>
        <w:t>Il progetto</w:t>
      </w:r>
      <w:r w:rsidR="00DB47E1">
        <w:t xml:space="preserve">, reperibile su </w:t>
      </w:r>
      <w:hyperlink r:id="rId8" w:history="1">
        <w:r w:rsidR="00DB47E1" w:rsidRPr="00DB47E1">
          <w:rPr>
            <w:rStyle w:val="Collegamentoipertestuale"/>
          </w:rPr>
          <w:t>GitHub</w:t>
        </w:r>
      </w:hyperlink>
      <w:r w:rsidR="00DB47E1">
        <w:t>,</w:t>
      </w:r>
      <w:r>
        <w:t xml:space="preserve"> è suddiviso in tre cartelle principali</w:t>
      </w:r>
      <w:r w:rsidR="00DB47E1">
        <w:t>:</w:t>
      </w:r>
    </w:p>
    <w:p w14:paraId="07B301F6" w14:textId="3A578A13" w:rsidR="00DB47E1" w:rsidRDefault="00DB47E1" w:rsidP="00E07290">
      <w:pPr>
        <w:pStyle w:val="Paragrafoelenco"/>
        <w:numPr>
          <w:ilvl w:val="0"/>
          <w:numId w:val="2"/>
        </w:numPr>
        <w:spacing w:after="120"/>
        <w:jc w:val="both"/>
      </w:pPr>
      <w:r>
        <w:t>backend: per la gestione del server</w:t>
      </w:r>
    </w:p>
    <w:p w14:paraId="4B58DCE8" w14:textId="5AD124B1" w:rsidR="00DB47E1" w:rsidRDefault="00DB47E1" w:rsidP="00E07290">
      <w:pPr>
        <w:pStyle w:val="Paragrafoelenco"/>
        <w:numPr>
          <w:ilvl w:val="0"/>
          <w:numId w:val="2"/>
        </w:numPr>
        <w:spacing w:after="120"/>
        <w:jc w:val="both"/>
      </w:pPr>
      <w:r>
        <w:lastRenderedPageBreak/>
        <w:t xml:space="preserve">database: contente il modello e lo script </w:t>
      </w:r>
      <w:proofErr w:type="spellStart"/>
      <w:r>
        <w:t>sql</w:t>
      </w:r>
      <w:proofErr w:type="spellEnd"/>
      <w:r>
        <w:t xml:space="preserve"> per la creazione del DB</w:t>
      </w:r>
    </w:p>
    <w:p w14:paraId="24798620" w14:textId="363CAF5B" w:rsidR="00DB47E1" w:rsidRDefault="00DB47E1" w:rsidP="00E07290">
      <w:pPr>
        <w:pStyle w:val="Paragrafoelenco"/>
        <w:numPr>
          <w:ilvl w:val="0"/>
          <w:numId w:val="2"/>
        </w:numPr>
        <w:spacing w:after="120"/>
        <w:jc w:val="both"/>
      </w:pPr>
      <w:r>
        <w:t>UI: contente tutti i componenti per la realizzazione dell’interfaccia utente</w:t>
      </w:r>
    </w:p>
    <w:p w14:paraId="51200E06" w14:textId="77777777" w:rsidR="00F850AA" w:rsidRPr="00DB47E1" w:rsidRDefault="00F850AA" w:rsidP="00F850AA">
      <w:pPr>
        <w:pStyle w:val="Paragrafoelenco"/>
        <w:spacing w:after="120"/>
        <w:jc w:val="both"/>
      </w:pPr>
    </w:p>
    <w:p w14:paraId="0DF9A8D7" w14:textId="51466FEA" w:rsidR="007D1250" w:rsidRDefault="00DB47E1" w:rsidP="00E07290">
      <w:pPr>
        <w:spacing w:after="120"/>
        <w:jc w:val="center"/>
      </w:pPr>
      <w:r w:rsidRPr="004048F1">
        <w:drawing>
          <wp:inline distT="0" distB="0" distL="0" distR="0" wp14:anchorId="27ACF00F" wp14:editId="30823D60">
            <wp:extent cx="2867425" cy="121937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9"/>
                    <a:stretch>
                      <a:fillRect/>
                    </a:stretch>
                  </pic:blipFill>
                  <pic:spPr>
                    <a:xfrm>
                      <a:off x="0" y="0"/>
                      <a:ext cx="2867425" cy="1219370"/>
                    </a:xfrm>
                    <a:prstGeom prst="rect">
                      <a:avLst/>
                    </a:prstGeom>
                  </pic:spPr>
                </pic:pic>
              </a:graphicData>
            </a:graphic>
          </wp:inline>
        </w:drawing>
      </w:r>
    </w:p>
    <w:p w14:paraId="16404E42" w14:textId="77777777" w:rsidR="00F850AA" w:rsidRDefault="00F850AA" w:rsidP="00E07290">
      <w:pPr>
        <w:spacing w:after="120"/>
        <w:jc w:val="center"/>
      </w:pPr>
    </w:p>
    <w:p w14:paraId="2E22D138" w14:textId="1497C3C9" w:rsidR="00DB47E1" w:rsidRDefault="00E07290" w:rsidP="00E07290">
      <w:pPr>
        <w:spacing w:after="120"/>
        <w:jc w:val="both"/>
      </w:pPr>
      <w:r w:rsidRPr="00DB47E1">
        <w:drawing>
          <wp:anchor distT="0" distB="0" distL="114300" distR="114300" simplePos="0" relativeHeight="251659264" behindDoc="0" locked="0" layoutInCell="1" allowOverlap="1" wp14:anchorId="39A47002" wp14:editId="3D96DC19">
            <wp:simplePos x="0" y="0"/>
            <wp:positionH relativeFrom="margin">
              <wp:align>left</wp:align>
            </wp:positionH>
            <wp:positionV relativeFrom="paragraph">
              <wp:posOffset>269240</wp:posOffset>
            </wp:positionV>
            <wp:extent cx="1981200" cy="1323975"/>
            <wp:effectExtent l="0" t="0" r="0" b="0"/>
            <wp:wrapSquare wrapText="bothSides"/>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999645" cy="1336189"/>
                    </a:xfrm>
                    <a:prstGeom prst="rect">
                      <a:avLst/>
                    </a:prstGeom>
                  </pic:spPr>
                </pic:pic>
              </a:graphicData>
            </a:graphic>
            <wp14:sizeRelH relativeFrom="margin">
              <wp14:pctWidth>0</wp14:pctWidth>
            </wp14:sizeRelH>
            <wp14:sizeRelV relativeFrom="margin">
              <wp14:pctHeight>0</wp14:pctHeight>
            </wp14:sizeRelV>
          </wp:anchor>
        </w:drawing>
      </w:r>
      <w:r w:rsidR="00DB47E1">
        <w:t xml:space="preserve">All’interno della cartella ‘backend’ ci sono le seguenti cartelle/file: </w:t>
      </w:r>
    </w:p>
    <w:p w14:paraId="4D71C76C" w14:textId="4DB785E0" w:rsidR="00DB47E1" w:rsidRDefault="00DB47E1" w:rsidP="00E07290">
      <w:pPr>
        <w:pStyle w:val="Paragrafoelenco"/>
        <w:numPr>
          <w:ilvl w:val="0"/>
          <w:numId w:val="2"/>
        </w:numPr>
        <w:spacing w:after="120"/>
        <w:jc w:val="both"/>
      </w:pPr>
      <w:proofErr w:type="spellStart"/>
      <w:r>
        <w:t>node_modules</w:t>
      </w:r>
      <w:proofErr w:type="spellEnd"/>
      <w:r>
        <w:t xml:space="preserve"> (non presente nella repo)</w:t>
      </w:r>
    </w:p>
    <w:p w14:paraId="6BFCB3A2" w14:textId="77777777" w:rsidR="00DB47E1" w:rsidRDefault="00DB47E1" w:rsidP="00E07290">
      <w:pPr>
        <w:pStyle w:val="Paragrafoelenco"/>
        <w:numPr>
          <w:ilvl w:val="0"/>
          <w:numId w:val="2"/>
        </w:numPr>
        <w:spacing w:after="120"/>
        <w:jc w:val="both"/>
      </w:pPr>
      <w:proofErr w:type="spellStart"/>
      <w:r>
        <w:t>stimuli</w:t>
      </w:r>
      <w:proofErr w:type="spellEnd"/>
      <w:r>
        <w:t>: contiene tutti gli stimoli caricati dagli utenti (ne sono presenti alcuni di default per testing)</w:t>
      </w:r>
    </w:p>
    <w:p w14:paraId="7B549286" w14:textId="77777777" w:rsidR="00E07290" w:rsidRDefault="00E07290" w:rsidP="00E07290">
      <w:pPr>
        <w:pStyle w:val="Paragrafoelenco"/>
        <w:numPr>
          <w:ilvl w:val="0"/>
          <w:numId w:val="2"/>
        </w:numPr>
        <w:spacing w:after="120"/>
        <w:jc w:val="both"/>
      </w:pPr>
      <w:r>
        <w:t>package-</w:t>
      </w:r>
      <w:proofErr w:type="spellStart"/>
      <w:r>
        <w:t>lock.json</w:t>
      </w:r>
      <w:proofErr w:type="spellEnd"/>
      <w:r>
        <w:t xml:space="preserve"> e </w:t>
      </w:r>
      <w:proofErr w:type="spellStart"/>
      <w:r>
        <w:t>package.json</w:t>
      </w:r>
      <w:proofErr w:type="spellEnd"/>
      <w:r>
        <w:t xml:space="preserve">: contengono le informazioni del server </w:t>
      </w:r>
      <w:proofErr w:type="spellStart"/>
      <w:r>
        <w:t>node</w:t>
      </w:r>
      <w:proofErr w:type="spellEnd"/>
    </w:p>
    <w:p w14:paraId="13CE9DF3" w14:textId="1B0505D5" w:rsidR="00E07290" w:rsidRDefault="00E07290" w:rsidP="00E07290">
      <w:pPr>
        <w:pStyle w:val="Paragrafoelenco"/>
        <w:numPr>
          <w:ilvl w:val="0"/>
          <w:numId w:val="2"/>
        </w:numPr>
        <w:spacing w:after="120"/>
        <w:jc w:val="both"/>
      </w:pPr>
      <w:r>
        <w:t>server.js: è lo script del server Express</w:t>
      </w:r>
    </w:p>
    <w:p w14:paraId="2ABD8F07" w14:textId="3C07032F" w:rsidR="00E07290" w:rsidRDefault="00E07290" w:rsidP="00E07290">
      <w:pPr>
        <w:pStyle w:val="Paragrafoelenco"/>
        <w:spacing w:after="120"/>
        <w:jc w:val="both"/>
      </w:pPr>
    </w:p>
    <w:p w14:paraId="7411E74E" w14:textId="77777777" w:rsidR="00F850AA" w:rsidRDefault="00F850AA" w:rsidP="00E07290">
      <w:pPr>
        <w:pStyle w:val="Paragrafoelenco"/>
        <w:spacing w:after="120"/>
        <w:jc w:val="both"/>
      </w:pPr>
    </w:p>
    <w:p w14:paraId="041D3C5B" w14:textId="77777777" w:rsidR="00E07290" w:rsidRDefault="00E07290" w:rsidP="00E07290">
      <w:pPr>
        <w:spacing w:after="120"/>
        <w:jc w:val="both"/>
      </w:pPr>
      <w:r>
        <w:t xml:space="preserve">Nella cartella ‘database’ vi sono i seguenti file: </w:t>
      </w:r>
    </w:p>
    <w:p w14:paraId="1A6E79CA" w14:textId="0D872414" w:rsidR="00DB47E1" w:rsidRDefault="00E07290" w:rsidP="00E07290">
      <w:pPr>
        <w:pStyle w:val="Paragrafoelenco"/>
        <w:numPr>
          <w:ilvl w:val="0"/>
          <w:numId w:val="2"/>
        </w:numPr>
        <w:spacing w:after="120"/>
        <w:jc w:val="both"/>
      </w:pPr>
      <w:r w:rsidRPr="00E07290">
        <w:drawing>
          <wp:anchor distT="0" distB="0" distL="114300" distR="114300" simplePos="0" relativeHeight="251660288" behindDoc="0" locked="0" layoutInCell="1" allowOverlap="1" wp14:anchorId="1654C4B7" wp14:editId="5FAB6F66">
            <wp:simplePos x="0" y="0"/>
            <wp:positionH relativeFrom="column">
              <wp:posOffset>-3200</wp:posOffset>
            </wp:positionH>
            <wp:positionV relativeFrom="paragraph">
              <wp:posOffset>2692</wp:posOffset>
            </wp:positionV>
            <wp:extent cx="2019582" cy="590632"/>
            <wp:effectExtent l="0" t="0" r="0" b="0"/>
            <wp:wrapSquare wrapText="bothSides"/>
            <wp:docPr id="6" name="Immagine 6"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aranci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019582" cy="590632"/>
                    </a:xfrm>
                    <a:prstGeom prst="rect">
                      <a:avLst/>
                    </a:prstGeom>
                  </pic:spPr>
                </pic:pic>
              </a:graphicData>
            </a:graphic>
          </wp:anchor>
        </w:drawing>
      </w:r>
      <w:proofErr w:type="spellStart"/>
      <w:r>
        <w:t>DBCreationScript.sql</w:t>
      </w:r>
      <w:proofErr w:type="spellEnd"/>
      <w:r>
        <w:t>: lo script per la creazione del DB</w:t>
      </w:r>
    </w:p>
    <w:p w14:paraId="147FC732" w14:textId="6DE3953E" w:rsidR="00E07290" w:rsidRDefault="00E07290" w:rsidP="00E07290">
      <w:pPr>
        <w:pStyle w:val="Paragrafoelenco"/>
        <w:numPr>
          <w:ilvl w:val="0"/>
          <w:numId w:val="2"/>
        </w:numPr>
        <w:spacing w:after="120"/>
        <w:jc w:val="both"/>
      </w:pPr>
      <w:proofErr w:type="spellStart"/>
      <w:r>
        <w:t>EmoDBModel.mwb</w:t>
      </w:r>
      <w:proofErr w:type="spellEnd"/>
      <w:r>
        <w:t xml:space="preserve">: il modello del DB modificabile tramite </w:t>
      </w:r>
      <w:proofErr w:type="spellStart"/>
      <w:r>
        <w:t>mySQL</w:t>
      </w:r>
      <w:proofErr w:type="spellEnd"/>
      <w:r>
        <w:t xml:space="preserve"> Workbench</w:t>
      </w:r>
    </w:p>
    <w:p w14:paraId="4EE159BE" w14:textId="77777777" w:rsidR="00F850AA" w:rsidRDefault="00F850AA" w:rsidP="00F850AA">
      <w:pPr>
        <w:pStyle w:val="Paragrafoelenco"/>
        <w:spacing w:after="120"/>
        <w:jc w:val="both"/>
      </w:pPr>
    </w:p>
    <w:p w14:paraId="2DF72157" w14:textId="1A66B163" w:rsidR="00E07290" w:rsidRDefault="00E07290" w:rsidP="00E07290">
      <w:pPr>
        <w:spacing w:after="120"/>
        <w:jc w:val="both"/>
      </w:pPr>
      <w:r w:rsidRPr="00E07290">
        <w:drawing>
          <wp:anchor distT="0" distB="0" distL="114300" distR="114300" simplePos="0" relativeHeight="251661312" behindDoc="0" locked="0" layoutInCell="1" allowOverlap="1" wp14:anchorId="2721DD65" wp14:editId="5FF2ABE8">
            <wp:simplePos x="0" y="0"/>
            <wp:positionH relativeFrom="margin">
              <wp:align>left</wp:align>
            </wp:positionH>
            <wp:positionV relativeFrom="paragraph">
              <wp:posOffset>272415</wp:posOffset>
            </wp:positionV>
            <wp:extent cx="1995170" cy="2172335"/>
            <wp:effectExtent l="0" t="0" r="508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56490" cy="2238767"/>
                    </a:xfrm>
                    <a:prstGeom prst="rect">
                      <a:avLst/>
                    </a:prstGeom>
                  </pic:spPr>
                </pic:pic>
              </a:graphicData>
            </a:graphic>
            <wp14:sizeRelH relativeFrom="margin">
              <wp14:pctWidth>0</wp14:pctWidth>
            </wp14:sizeRelH>
            <wp14:sizeRelV relativeFrom="margin">
              <wp14:pctHeight>0</wp14:pctHeight>
            </wp14:sizeRelV>
          </wp:anchor>
        </w:drawing>
      </w:r>
      <w:r>
        <w:t>L’ultima sottocartella principale è suddivisa nel seguente modo:</w:t>
      </w:r>
    </w:p>
    <w:p w14:paraId="2FF32005" w14:textId="288B3324" w:rsidR="00E07290" w:rsidRDefault="00E07290" w:rsidP="00E07290">
      <w:pPr>
        <w:pStyle w:val="Paragrafoelenco"/>
        <w:numPr>
          <w:ilvl w:val="0"/>
          <w:numId w:val="2"/>
        </w:numPr>
        <w:spacing w:after="120"/>
        <w:jc w:val="both"/>
      </w:pPr>
      <w:proofErr w:type="spellStart"/>
      <w:r>
        <w:t>node_modules</w:t>
      </w:r>
      <w:proofErr w:type="spellEnd"/>
      <w:r>
        <w:t xml:space="preserve"> (non presente nella repo)</w:t>
      </w:r>
    </w:p>
    <w:p w14:paraId="7F35BDD2" w14:textId="706B4367" w:rsidR="00E07290" w:rsidRDefault="00E07290" w:rsidP="00E07290">
      <w:pPr>
        <w:pStyle w:val="Paragrafoelenco"/>
        <w:numPr>
          <w:ilvl w:val="0"/>
          <w:numId w:val="2"/>
        </w:numPr>
        <w:spacing w:after="120"/>
        <w:jc w:val="both"/>
      </w:pPr>
      <w:r>
        <w:t>public</w:t>
      </w:r>
      <w:r w:rsidR="00722BAA">
        <w:t>: contiene gli asset e il file ‘index.html’ che è la pagina principale del sito</w:t>
      </w:r>
    </w:p>
    <w:p w14:paraId="4A60DF29" w14:textId="59014FC0" w:rsidR="00722BAA" w:rsidRDefault="00722BAA" w:rsidP="00722BAA">
      <w:pPr>
        <w:pStyle w:val="Paragrafoelenco"/>
        <w:numPr>
          <w:ilvl w:val="0"/>
          <w:numId w:val="2"/>
        </w:numPr>
        <w:spacing w:after="120"/>
        <w:jc w:val="both"/>
      </w:pPr>
      <w:proofErr w:type="spellStart"/>
      <w:r>
        <w:t>src</w:t>
      </w:r>
      <w:proofErr w:type="spellEnd"/>
      <w:r>
        <w:t>: contenente tutti i componenti dell’interfaccia</w:t>
      </w:r>
    </w:p>
    <w:p w14:paraId="225D4ED8" w14:textId="1A5BE45D" w:rsidR="00722BAA" w:rsidRDefault="00722BAA" w:rsidP="00722BAA">
      <w:pPr>
        <w:pStyle w:val="Paragrafoelenco"/>
        <w:numPr>
          <w:ilvl w:val="0"/>
          <w:numId w:val="2"/>
        </w:numPr>
        <w:spacing w:after="120"/>
        <w:jc w:val="both"/>
      </w:pPr>
      <w:r>
        <w:t>viste interfaccia: contiene la prima versione delle bozze di tutte le pagine dell’interfaccia utente</w:t>
      </w:r>
    </w:p>
    <w:p w14:paraId="5254826D" w14:textId="6D0FCB7D" w:rsidR="00F850AA" w:rsidRDefault="00F850AA" w:rsidP="00722BAA">
      <w:pPr>
        <w:pStyle w:val="Paragrafoelenco"/>
        <w:numPr>
          <w:ilvl w:val="0"/>
          <w:numId w:val="2"/>
        </w:numPr>
        <w:spacing w:after="120"/>
        <w:jc w:val="both"/>
      </w:pPr>
      <w:proofErr w:type="spellStart"/>
      <w:r>
        <w:t>gitignore</w:t>
      </w:r>
      <w:proofErr w:type="spellEnd"/>
      <w:r>
        <w:t xml:space="preserve">: indica i file da ignorare quando si effettua un </w:t>
      </w:r>
      <w:proofErr w:type="spellStart"/>
      <w:r>
        <w:t>push</w:t>
      </w:r>
      <w:proofErr w:type="spellEnd"/>
      <w:r>
        <w:t xml:space="preserve"> sulla repo di GitHub</w:t>
      </w:r>
    </w:p>
    <w:p w14:paraId="00051C91" w14:textId="0B0CE22D" w:rsidR="00F850AA" w:rsidRDefault="00F850AA" w:rsidP="00F850AA">
      <w:pPr>
        <w:pStyle w:val="Paragrafoelenco"/>
        <w:numPr>
          <w:ilvl w:val="0"/>
          <w:numId w:val="2"/>
        </w:numPr>
        <w:spacing w:after="120"/>
        <w:jc w:val="both"/>
      </w:pPr>
      <w:r>
        <w:t>package-</w:t>
      </w:r>
      <w:proofErr w:type="spellStart"/>
      <w:r>
        <w:t>lock.json</w:t>
      </w:r>
      <w:proofErr w:type="spellEnd"/>
      <w:r>
        <w:t xml:space="preserve"> e </w:t>
      </w:r>
      <w:proofErr w:type="spellStart"/>
      <w:r>
        <w:t>package.json</w:t>
      </w:r>
      <w:proofErr w:type="spellEnd"/>
      <w:r>
        <w:t>: contengono le informazioni del</w:t>
      </w:r>
      <w:r>
        <w:t xml:space="preserve"> progetto </w:t>
      </w:r>
      <w:proofErr w:type="spellStart"/>
      <w:r>
        <w:t>React</w:t>
      </w:r>
      <w:proofErr w:type="spellEnd"/>
    </w:p>
    <w:p w14:paraId="11FE5F57" w14:textId="08F41B26" w:rsidR="00F850AA" w:rsidRDefault="00F850AA" w:rsidP="00F850AA">
      <w:pPr>
        <w:pStyle w:val="Paragrafoelenco"/>
        <w:spacing w:after="120"/>
        <w:jc w:val="both"/>
      </w:pPr>
    </w:p>
    <w:p w14:paraId="177570ED" w14:textId="6114360A" w:rsidR="00E07290" w:rsidRDefault="00E07290" w:rsidP="00E07290">
      <w:pPr>
        <w:spacing w:after="120"/>
        <w:jc w:val="both"/>
      </w:pPr>
    </w:p>
    <w:p w14:paraId="2CF49C05" w14:textId="260192FB" w:rsidR="00722BAA" w:rsidRDefault="00722BAA" w:rsidP="00E07290">
      <w:pPr>
        <w:spacing w:after="120"/>
        <w:jc w:val="both"/>
      </w:pPr>
    </w:p>
    <w:p w14:paraId="3701FE01" w14:textId="627A30EC" w:rsidR="00722BAA" w:rsidRDefault="00722BAA" w:rsidP="00E07290">
      <w:pPr>
        <w:spacing w:after="120"/>
        <w:jc w:val="both"/>
      </w:pPr>
    </w:p>
    <w:p w14:paraId="04B3AF4C" w14:textId="7C5896C0" w:rsidR="00722BAA" w:rsidRDefault="00722BAA" w:rsidP="00E07290">
      <w:pPr>
        <w:spacing w:after="120"/>
        <w:jc w:val="both"/>
      </w:pPr>
    </w:p>
    <w:p w14:paraId="37AE5E30" w14:textId="07014711" w:rsidR="00722BAA" w:rsidRDefault="00722BAA" w:rsidP="00BF2843">
      <w:pPr>
        <w:spacing w:after="120"/>
        <w:jc w:val="both"/>
      </w:pPr>
      <w:r w:rsidRPr="00722BAA">
        <w:lastRenderedPageBreak/>
        <w:drawing>
          <wp:anchor distT="0" distB="0" distL="114300" distR="114300" simplePos="0" relativeHeight="251662336" behindDoc="0" locked="0" layoutInCell="1" allowOverlap="1" wp14:anchorId="5116BF47" wp14:editId="57100867">
            <wp:simplePos x="0" y="0"/>
            <wp:positionH relativeFrom="margin">
              <wp:align>left</wp:align>
            </wp:positionH>
            <wp:positionV relativeFrom="paragraph">
              <wp:posOffset>271780</wp:posOffset>
            </wp:positionV>
            <wp:extent cx="1995170" cy="2404745"/>
            <wp:effectExtent l="0" t="0" r="508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95170" cy="2404745"/>
                    </a:xfrm>
                    <a:prstGeom prst="rect">
                      <a:avLst/>
                    </a:prstGeom>
                  </pic:spPr>
                </pic:pic>
              </a:graphicData>
            </a:graphic>
            <wp14:sizeRelH relativeFrom="margin">
              <wp14:pctWidth>0</wp14:pctWidth>
            </wp14:sizeRelH>
            <wp14:sizeRelV relativeFrom="margin">
              <wp14:pctHeight>0</wp14:pctHeight>
            </wp14:sizeRelV>
          </wp:anchor>
        </w:drawing>
      </w:r>
      <w:r>
        <w:t>La cartella ‘</w:t>
      </w:r>
      <w:proofErr w:type="spellStart"/>
      <w:r>
        <w:t>src</w:t>
      </w:r>
      <w:proofErr w:type="spellEnd"/>
      <w:r>
        <w:t>’ contente tutti i componenti è strutturata in questo modo:</w:t>
      </w:r>
    </w:p>
    <w:p w14:paraId="1A865AA1" w14:textId="337227E7" w:rsidR="00722BAA" w:rsidRDefault="00722BAA" w:rsidP="00BF2843">
      <w:pPr>
        <w:pStyle w:val="Paragrafoelenco"/>
        <w:numPr>
          <w:ilvl w:val="0"/>
          <w:numId w:val="2"/>
        </w:numPr>
        <w:spacing w:after="120"/>
        <w:jc w:val="both"/>
      </w:pPr>
      <w:proofErr w:type="spellStart"/>
      <w:r>
        <w:t>components</w:t>
      </w:r>
      <w:proofErr w:type="spellEnd"/>
      <w:r>
        <w:t>: che a sua volta è suddivisa in tre cartelle contenenti i componenti principali del progetto: manage_games, manage_stimulus e play_game</w:t>
      </w:r>
    </w:p>
    <w:p w14:paraId="6F04DDB7" w14:textId="3B8DE158" w:rsidR="00722BAA" w:rsidRDefault="00722BAA" w:rsidP="00BF2843">
      <w:pPr>
        <w:pStyle w:val="Paragrafoelenco"/>
        <w:numPr>
          <w:ilvl w:val="0"/>
          <w:numId w:val="2"/>
        </w:numPr>
        <w:spacing w:after="120"/>
        <w:jc w:val="both"/>
      </w:pPr>
      <w:r>
        <w:t xml:space="preserve">pages: contiene tutti gli script delle pagine realizzate </w:t>
      </w:r>
    </w:p>
    <w:p w14:paraId="3FD49575" w14:textId="27D5BD22" w:rsidR="00F850AA" w:rsidRDefault="00F850AA" w:rsidP="00BF2843">
      <w:pPr>
        <w:pStyle w:val="Paragrafoelenco"/>
        <w:numPr>
          <w:ilvl w:val="0"/>
          <w:numId w:val="2"/>
        </w:numPr>
        <w:spacing w:after="120"/>
        <w:jc w:val="both"/>
      </w:pPr>
      <w:r>
        <w:t xml:space="preserve">app.css: il file </w:t>
      </w:r>
      <w:proofErr w:type="spellStart"/>
      <w:r>
        <w:t>css</w:t>
      </w:r>
      <w:proofErr w:type="spellEnd"/>
      <w:r>
        <w:t xml:space="preserve"> contenente gli script dello stile del sito</w:t>
      </w:r>
    </w:p>
    <w:p w14:paraId="4DC59B1D" w14:textId="4E69B309" w:rsidR="00F850AA" w:rsidRDefault="00F850AA" w:rsidP="00BF2843">
      <w:pPr>
        <w:pStyle w:val="Paragrafoelenco"/>
        <w:numPr>
          <w:ilvl w:val="0"/>
          <w:numId w:val="2"/>
        </w:numPr>
        <w:spacing w:after="120"/>
        <w:jc w:val="both"/>
      </w:pPr>
      <w:r>
        <w:t xml:space="preserve">app.js: il componente principale che gestisce il </w:t>
      </w:r>
      <w:proofErr w:type="spellStart"/>
      <w:r>
        <w:t>routing</w:t>
      </w:r>
      <w:proofErr w:type="spellEnd"/>
      <w:r>
        <w:t xml:space="preserve"> delle diverse pagine</w:t>
      </w:r>
    </w:p>
    <w:p w14:paraId="34CB0985" w14:textId="12C45B33" w:rsidR="00F850AA" w:rsidRDefault="00F850AA" w:rsidP="00BF2843">
      <w:pPr>
        <w:pStyle w:val="Paragrafoelenco"/>
        <w:numPr>
          <w:ilvl w:val="0"/>
          <w:numId w:val="2"/>
        </w:numPr>
        <w:spacing w:after="120"/>
        <w:jc w:val="both"/>
      </w:pPr>
      <w:r>
        <w:t>index.css: contiene lo script di stile di default principale</w:t>
      </w:r>
    </w:p>
    <w:p w14:paraId="32A14730" w14:textId="5712BDB3" w:rsidR="00F850AA" w:rsidRDefault="00F850AA" w:rsidP="00BF2843">
      <w:pPr>
        <w:pStyle w:val="Paragrafoelenco"/>
        <w:numPr>
          <w:ilvl w:val="0"/>
          <w:numId w:val="2"/>
        </w:numPr>
        <w:spacing w:after="120"/>
        <w:jc w:val="both"/>
      </w:pPr>
      <w:r>
        <w:t>index.js: lo script della pagina principale del sito</w:t>
      </w:r>
    </w:p>
    <w:p w14:paraId="4A2175A8" w14:textId="5191BEAB" w:rsidR="00DB47E1" w:rsidRDefault="00DB47E1" w:rsidP="00DB47E1">
      <w:pPr>
        <w:spacing w:after="120"/>
      </w:pPr>
    </w:p>
    <w:p w14:paraId="7956DDA4" w14:textId="43863A17" w:rsidR="00DB47E1" w:rsidRDefault="00DB47E1">
      <w:pPr>
        <w:spacing w:after="120"/>
      </w:pPr>
    </w:p>
    <w:p w14:paraId="2EA27B56" w14:textId="5F2C73D5" w:rsidR="00F850AA" w:rsidRDefault="00F850AA" w:rsidP="00F850AA">
      <w:pPr>
        <w:pStyle w:val="Titolo1"/>
        <w:ind w:left="437"/>
        <w:jc w:val="both"/>
      </w:pPr>
    </w:p>
    <w:p w14:paraId="187FB458" w14:textId="0C124C38" w:rsidR="00F850AA" w:rsidRDefault="00F850AA" w:rsidP="00F850AA">
      <w:pPr>
        <w:pStyle w:val="Titolo1"/>
        <w:ind w:left="437"/>
        <w:jc w:val="both"/>
      </w:pPr>
      <w:r>
        <w:t>4</w:t>
      </w:r>
      <w:r>
        <w:t xml:space="preserve">. </w:t>
      </w:r>
      <w:r>
        <w:t>UI</w:t>
      </w:r>
      <w:r w:rsidR="0076773C">
        <w:t xml:space="preserve">: </w:t>
      </w:r>
      <w:r>
        <w:t>Pagine principali</w:t>
      </w:r>
    </w:p>
    <w:p w14:paraId="045F0CDC" w14:textId="47E8DD00" w:rsidR="00BF2843" w:rsidRPr="00BF2843" w:rsidRDefault="00BF2843" w:rsidP="00BF2843">
      <w:pPr>
        <w:jc w:val="both"/>
      </w:pPr>
      <w:r w:rsidRPr="00F850AA">
        <w:drawing>
          <wp:anchor distT="0" distB="0" distL="114300" distR="114300" simplePos="0" relativeHeight="251663360" behindDoc="0" locked="0" layoutInCell="1" allowOverlap="1" wp14:anchorId="6F688C4C" wp14:editId="1AA20891">
            <wp:simplePos x="0" y="0"/>
            <wp:positionH relativeFrom="margin">
              <wp:align>left</wp:align>
            </wp:positionH>
            <wp:positionV relativeFrom="paragraph">
              <wp:posOffset>199390</wp:posOffset>
            </wp:positionV>
            <wp:extent cx="1967230" cy="3286125"/>
            <wp:effectExtent l="0" t="0" r="0" b="9525"/>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967230" cy="3286125"/>
                    </a:xfrm>
                    <a:prstGeom prst="rect">
                      <a:avLst/>
                    </a:prstGeom>
                  </pic:spPr>
                </pic:pic>
              </a:graphicData>
            </a:graphic>
            <wp14:sizeRelH relativeFrom="margin">
              <wp14:pctWidth>0</wp14:pctWidth>
            </wp14:sizeRelH>
            <wp14:sizeRelV relativeFrom="margin">
              <wp14:pctHeight>0</wp14:pctHeight>
            </wp14:sizeRelV>
          </wp:anchor>
        </w:drawing>
      </w:r>
      <w:r>
        <w:t xml:space="preserve">Lo script App.js effettua il </w:t>
      </w:r>
      <w:proofErr w:type="spellStart"/>
      <w:r>
        <w:t>routing</w:t>
      </w:r>
      <w:proofErr w:type="spellEnd"/>
      <w:r>
        <w:t xml:space="preserve"> alle seguenti pagine:</w:t>
      </w:r>
    </w:p>
    <w:p w14:paraId="1487B8F2" w14:textId="3A135987" w:rsidR="00F850AA" w:rsidRDefault="00BF2843" w:rsidP="00BF2843">
      <w:pPr>
        <w:pStyle w:val="Paragrafoelenco"/>
        <w:numPr>
          <w:ilvl w:val="0"/>
          <w:numId w:val="2"/>
        </w:numPr>
        <w:jc w:val="both"/>
      </w:pPr>
      <w:r>
        <w:t>AccessDenied.js: contiene il messaggio di errore nel caso in cui un utente non abbia i permessi per accedere altre pagine</w:t>
      </w:r>
    </w:p>
    <w:p w14:paraId="079D5430" w14:textId="564C3BBB" w:rsidR="00BF2843" w:rsidRDefault="00BF2843" w:rsidP="00BF2843">
      <w:pPr>
        <w:pStyle w:val="Paragrafoelenco"/>
        <w:numPr>
          <w:ilvl w:val="0"/>
          <w:numId w:val="2"/>
        </w:numPr>
        <w:jc w:val="both"/>
      </w:pPr>
      <w:r>
        <w:t xml:space="preserve">AddTherapist.js: contiene il </w:t>
      </w:r>
      <w:proofErr w:type="spellStart"/>
      <w:r>
        <w:t>form</w:t>
      </w:r>
      <w:proofErr w:type="spellEnd"/>
      <w:r>
        <w:t xml:space="preserve"> e logica per la registrazione di un nuovo account terapista</w:t>
      </w:r>
    </w:p>
    <w:p w14:paraId="7EFCEFFF" w14:textId="12AB874A" w:rsidR="00BF2843" w:rsidRDefault="00BF2843" w:rsidP="00BF2843">
      <w:pPr>
        <w:pStyle w:val="Paragrafoelenco"/>
        <w:numPr>
          <w:ilvl w:val="0"/>
          <w:numId w:val="2"/>
        </w:numPr>
        <w:jc w:val="both"/>
      </w:pPr>
      <w:proofErr w:type="spellStart"/>
      <w:r>
        <w:t>AnalyzeGame</w:t>
      </w:r>
      <w:proofErr w:type="spellEnd"/>
      <w:r>
        <w:t>: contiene la base per lo sviluppo futuro dell’analisi dei risultati dei giochi</w:t>
      </w:r>
    </w:p>
    <w:p w14:paraId="5BC8B1A6" w14:textId="51B2DF25" w:rsidR="00BF2843" w:rsidRDefault="00BF2843" w:rsidP="00BF2843">
      <w:pPr>
        <w:pStyle w:val="Paragrafoelenco"/>
        <w:numPr>
          <w:ilvl w:val="0"/>
          <w:numId w:val="2"/>
        </w:numPr>
        <w:jc w:val="both"/>
      </w:pPr>
      <w:r>
        <w:t xml:space="preserve">ErrorPage.js: contiene il messaggio di errore se cerca di accedere ad un URL non esistente </w:t>
      </w:r>
    </w:p>
    <w:p w14:paraId="4BE14CBE" w14:textId="23DA54FB" w:rsidR="00BF2843" w:rsidRDefault="00BF2843" w:rsidP="00BF2843">
      <w:pPr>
        <w:pStyle w:val="Paragrafoelenco"/>
        <w:numPr>
          <w:ilvl w:val="0"/>
          <w:numId w:val="2"/>
        </w:numPr>
        <w:jc w:val="both"/>
      </w:pPr>
      <w:r>
        <w:t>Header.js: contiene la componente che gestisce l’</w:t>
      </w:r>
      <w:proofErr w:type="spellStart"/>
      <w:r>
        <w:t>header</w:t>
      </w:r>
      <w:proofErr w:type="spellEnd"/>
      <w:r>
        <w:t xml:space="preserve"> dell’interfaccia utente, cioè il logo del sito e la </w:t>
      </w:r>
      <w:proofErr w:type="spellStart"/>
      <w:r>
        <w:t>NavBar</w:t>
      </w:r>
      <w:proofErr w:type="spellEnd"/>
      <w:r>
        <w:t xml:space="preserve"> per accedere alle varie pagine del sito in modo rapido</w:t>
      </w:r>
    </w:p>
    <w:p w14:paraId="186BB2A5" w14:textId="5EF951C4" w:rsidR="00BF2843" w:rsidRDefault="00BF2843" w:rsidP="00BF2843">
      <w:pPr>
        <w:pStyle w:val="Paragrafoelenco"/>
        <w:numPr>
          <w:ilvl w:val="0"/>
          <w:numId w:val="2"/>
        </w:numPr>
        <w:jc w:val="both"/>
      </w:pPr>
      <w:r>
        <w:t>Home.js: componente che permette di accedere alle varie sezioni del sito</w:t>
      </w:r>
    </w:p>
    <w:p w14:paraId="28CB576A" w14:textId="5EC4C67B" w:rsidR="00BF2843" w:rsidRDefault="00BF2843" w:rsidP="00BF2843">
      <w:pPr>
        <w:pStyle w:val="Paragrafoelenco"/>
        <w:numPr>
          <w:ilvl w:val="0"/>
          <w:numId w:val="2"/>
        </w:numPr>
        <w:jc w:val="both"/>
      </w:pPr>
      <w:r>
        <w:t xml:space="preserve">LoginModal.js: </w:t>
      </w:r>
      <w:r w:rsidR="0076773C">
        <w:t xml:space="preserve">contiene il </w:t>
      </w:r>
      <w:proofErr w:type="spellStart"/>
      <w:r w:rsidR="0076773C">
        <w:t>form</w:t>
      </w:r>
      <w:proofErr w:type="spellEnd"/>
      <w:r w:rsidR="0076773C">
        <w:t xml:space="preserve"> per il login di un account terapista e permette di accedere al sito anche come paziente (con permessi limitati)</w:t>
      </w:r>
    </w:p>
    <w:p w14:paraId="57EEE30F" w14:textId="3C0F76DB" w:rsidR="0076773C" w:rsidRDefault="0076773C" w:rsidP="0076773C">
      <w:pPr>
        <w:pStyle w:val="Paragrafoelenco"/>
        <w:numPr>
          <w:ilvl w:val="0"/>
          <w:numId w:val="2"/>
        </w:numPr>
        <w:jc w:val="both"/>
      </w:pPr>
      <w:r>
        <w:t>ManageGames.js: permette di accedere alle sottosezioni per la gestione dei vari giochi presenti nel server</w:t>
      </w:r>
    </w:p>
    <w:p w14:paraId="08B16796" w14:textId="104DB454" w:rsidR="0076773C" w:rsidRDefault="0076773C" w:rsidP="0076773C">
      <w:pPr>
        <w:pStyle w:val="Paragrafoelenco"/>
        <w:numPr>
          <w:ilvl w:val="0"/>
          <w:numId w:val="2"/>
        </w:numPr>
        <w:jc w:val="both"/>
      </w:pPr>
      <w:r>
        <w:t>ManageStimulus.js: permette di accedere alle sottosezioni per la gestione dei vari stimoli presenti nel server</w:t>
      </w:r>
    </w:p>
    <w:p w14:paraId="79E17A19" w14:textId="75690542" w:rsidR="0076773C" w:rsidRDefault="0076773C" w:rsidP="0076773C">
      <w:pPr>
        <w:pStyle w:val="Paragrafoelenco"/>
        <w:numPr>
          <w:ilvl w:val="0"/>
          <w:numId w:val="2"/>
        </w:numPr>
        <w:jc w:val="both"/>
      </w:pPr>
      <w:r>
        <w:t>PlayGame.js: pagina in cui si gioca ad un gioco presente nel server</w:t>
      </w:r>
    </w:p>
    <w:p w14:paraId="3E64D32E" w14:textId="3F4B524A" w:rsidR="0076773C" w:rsidRDefault="0076773C" w:rsidP="0076773C">
      <w:pPr>
        <w:jc w:val="both"/>
      </w:pPr>
      <w:r>
        <w:t>Il paziente verrà indirizzato alla pagina PlayGame.js e quindi non avrà i permessi per accedere alle altre sezioni del sito.</w:t>
      </w:r>
    </w:p>
    <w:p w14:paraId="709FA0BD" w14:textId="6CD1E4C5" w:rsidR="0076773C" w:rsidRDefault="0076773C" w:rsidP="0076773C">
      <w:pPr>
        <w:pStyle w:val="Titolo1"/>
        <w:ind w:left="0" w:firstLine="0"/>
        <w:jc w:val="both"/>
      </w:pPr>
    </w:p>
    <w:p w14:paraId="5F27AD7A" w14:textId="0D32B6D3" w:rsidR="0076773C" w:rsidRDefault="00580573" w:rsidP="006D79F2">
      <w:pPr>
        <w:pStyle w:val="Titolo1"/>
        <w:ind w:left="0" w:firstLine="0"/>
        <w:jc w:val="both"/>
      </w:pPr>
      <w:r>
        <w:t>5</w:t>
      </w:r>
      <w:r w:rsidR="0076773C">
        <w:t xml:space="preserve">. UI: </w:t>
      </w:r>
      <w:r w:rsidR="0076773C">
        <w:t>Componenti</w:t>
      </w:r>
      <w:r>
        <w:t xml:space="preserve"> – manage_stimulus</w:t>
      </w:r>
    </w:p>
    <w:p w14:paraId="22C96798" w14:textId="567826C7" w:rsidR="0076773C" w:rsidRDefault="006D79F2" w:rsidP="00580573">
      <w:pPr>
        <w:jc w:val="both"/>
      </w:pPr>
      <w:r w:rsidRPr="0076773C">
        <w:drawing>
          <wp:anchor distT="0" distB="0" distL="114300" distR="114300" simplePos="0" relativeHeight="251664384" behindDoc="0" locked="0" layoutInCell="1" allowOverlap="1" wp14:anchorId="165B2D9A" wp14:editId="47A6787D">
            <wp:simplePos x="0" y="0"/>
            <wp:positionH relativeFrom="margin">
              <wp:align>left</wp:align>
            </wp:positionH>
            <wp:positionV relativeFrom="paragraph">
              <wp:posOffset>18898</wp:posOffset>
            </wp:positionV>
            <wp:extent cx="1943371" cy="2114845"/>
            <wp:effectExtent l="0" t="0" r="0" b="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3371" cy="2114845"/>
                    </a:xfrm>
                    <a:prstGeom prst="rect">
                      <a:avLst/>
                    </a:prstGeom>
                  </pic:spPr>
                </pic:pic>
              </a:graphicData>
            </a:graphic>
          </wp:anchor>
        </w:drawing>
      </w:r>
      <w:r w:rsidR="00D577D8">
        <w:t xml:space="preserve">- AddNewStimulus.js: contiene il </w:t>
      </w:r>
      <w:proofErr w:type="spellStart"/>
      <w:r w:rsidR="00D577D8">
        <w:t>form</w:t>
      </w:r>
      <w:proofErr w:type="spellEnd"/>
      <w:r w:rsidR="00D577D8">
        <w:t xml:space="preserve"> e la logica per all’aggiunta di un nuovo stimolo (eventualmente anche una categoria) sul server</w:t>
      </w:r>
    </w:p>
    <w:p w14:paraId="5A749614" w14:textId="2A8892CF" w:rsidR="00D577D8" w:rsidRDefault="00D577D8" w:rsidP="00580573">
      <w:pPr>
        <w:jc w:val="both"/>
      </w:pPr>
      <w:r>
        <w:t>- DeleteStimulus.js: il componente che permette la cancellazione di stimoli precedentemente caricati sul server</w:t>
      </w:r>
    </w:p>
    <w:p w14:paraId="5474DD59" w14:textId="71DC71CA" w:rsidR="00D577D8" w:rsidRDefault="00D577D8" w:rsidP="00580573">
      <w:pPr>
        <w:jc w:val="both"/>
      </w:pPr>
      <w:r>
        <w:t>- PlayStimulus.js: permette di visualizzare lo stimolo selezionato</w:t>
      </w:r>
    </w:p>
    <w:p w14:paraId="310646D3" w14:textId="3C11620F" w:rsidR="00D577D8" w:rsidRDefault="00D577D8" w:rsidP="00580573">
      <w:pPr>
        <w:jc w:val="both"/>
      </w:pPr>
      <w:r>
        <w:t>- Stimulus.js: usato in StimulusGroup.js per rappresentare e gestire un singolo stimolo</w:t>
      </w:r>
    </w:p>
    <w:p w14:paraId="01EBB6AA" w14:textId="4ACA206C" w:rsidR="00D577D8" w:rsidRDefault="00D577D8" w:rsidP="00580573">
      <w:pPr>
        <w:jc w:val="both"/>
      </w:pPr>
      <w:r>
        <w:t>- StimulusGroup.js: ra</w:t>
      </w:r>
      <w:r w:rsidR="00580573">
        <w:t xml:space="preserve">ppresenta un raggruppamento dei vari stimoli, utilizzato in VisualizeStimulus.js, VisualizeGames.js e </w:t>
      </w:r>
      <w:r w:rsidR="00580573" w:rsidRPr="00580573">
        <w:t>SelectGameVisualizationMenu</w:t>
      </w:r>
      <w:r w:rsidR="00580573">
        <w:t>.js</w:t>
      </w:r>
    </w:p>
    <w:p w14:paraId="2593B206" w14:textId="51DFADDE" w:rsidR="00D577D8" w:rsidRDefault="00D577D8" w:rsidP="00580573">
      <w:pPr>
        <w:jc w:val="both"/>
      </w:pPr>
      <w:r>
        <w:t>- StimulusMenu.js:</w:t>
      </w:r>
      <w:r w:rsidR="00580573">
        <w:t xml:space="preserve"> permette di accedere alle sottosezioni per la gestione degli stimoli</w:t>
      </w:r>
      <w:r>
        <w:t xml:space="preserve"> </w:t>
      </w:r>
    </w:p>
    <w:p w14:paraId="729EBD8B" w14:textId="0F981E77" w:rsidR="00580573" w:rsidRDefault="00580573" w:rsidP="00580573">
      <w:pPr>
        <w:jc w:val="both"/>
      </w:pPr>
      <w:r>
        <w:t xml:space="preserve">- </w:t>
      </w:r>
      <w:r>
        <w:t>VisualizeStimulus</w:t>
      </w:r>
      <w:r>
        <w:t xml:space="preserve">.js: </w:t>
      </w:r>
      <w:r>
        <w:t>permette di visualizzare gli stimoli presenti nel server suddivisi in varie categorie</w:t>
      </w:r>
      <w:r w:rsidR="00896BD7">
        <w:t xml:space="preserve">, </w:t>
      </w:r>
      <w:r w:rsidR="00896BD7">
        <w:t>da riprodurre o cancellare</w:t>
      </w:r>
    </w:p>
    <w:p w14:paraId="7F163B31" w14:textId="69C4C009" w:rsidR="00580573" w:rsidRDefault="00580573" w:rsidP="00580573">
      <w:pPr>
        <w:pStyle w:val="Titolo1"/>
        <w:ind w:left="0" w:firstLine="0"/>
        <w:jc w:val="both"/>
      </w:pPr>
      <w:r w:rsidRPr="00580573">
        <w:drawing>
          <wp:anchor distT="0" distB="0" distL="114300" distR="114300" simplePos="0" relativeHeight="251665408" behindDoc="0" locked="0" layoutInCell="1" allowOverlap="1" wp14:anchorId="0C77CAD0" wp14:editId="0642F05E">
            <wp:simplePos x="0" y="0"/>
            <wp:positionH relativeFrom="column">
              <wp:posOffset>-69215</wp:posOffset>
            </wp:positionH>
            <wp:positionV relativeFrom="paragraph">
              <wp:posOffset>325120</wp:posOffset>
            </wp:positionV>
            <wp:extent cx="2018030" cy="1382395"/>
            <wp:effectExtent l="0" t="0" r="1270" b="8255"/>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018030" cy="1382395"/>
                    </a:xfrm>
                    <a:prstGeom prst="rect">
                      <a:avLst/>
                    </a:prstGeom>
                  </pic:spPr>
                </pic:pic>
              </a:graphicData>
            </a:graphic>
            <wp14:sizeRelH relativeFrom="margin">
              <wp14:pctWidth>0</wp14:pctWidth>
            </wp14:sizeRelH>
            <wp14:sizeRelV relativeFrom="margin">
              <wp14:pctHeight>0</wp14:pctHeight>
            </wp14:sizeRelV>
          </wp:anchor>
        </w:drawing>
      </w:r>
      <w:r w:rsidR="009368E9">
        <w:t>6</w:t>
      </w:r>
      <w:r>
        <w:t>. UI: Componenti – manage_</w:t>
      </w:r>
      <w:r>
        <w:t>games</w:t>
      </w:r>
    </w:p>
    <w:p w14:paraId="09BE199F" w14:textId="704052D2" w:rsidR="009368E9" w:rsidRDefault="00580573" w:rsidP="009368E9">
      <w:pPr>
        <w:pStyle w:val="Paragrafoelenco"/>
        <w:numPr>
          <w:ilvl w:val="0"/>
          <w:numId w:val="2"/>
        </w:numPr>
        <w:jc w:val="both"/>
      </w:pPr>
      <w:r>
        <w:t xml:space="preserve">DeleteGamesModal.js: </w:t>
      </w:r>
      <w:r w:rsidR="009368E9">
        <w:t>modale che chiede conferma all’utente di un eventuale cancellazione di un gioco dal server</w:t>
      </w:r>
    </w:p>
    <w:p w14:paraId="5A964F32" w14:textId="77777777" w:rsidR="009368E9" w:rsidRDefault="009368E9" w:rsidP="009368E9">
      <w:pPr>
        <w:pStyle w:val="Paragrafoelenco"/>
        <w:numPr>
          <w:ilvl w:val="0"/>
          <w:numId w:val="2"/>
        </w:numPr>
        <w:jc w:val="both"/>
      </w:pPr>
      <w:r>
        <w:t>EditGame.js: permette di modellare la struttura di un gioco (creato al momento o precedentemente esistente), nello specifico la durata dei singoli stimoli, l’ordine di essi ed eventualmente aggiungerne o rimuoverne alcuni.</w:t>
      </w:r>
    </w:p>
    <w:p w14:paraId="1FBCA601" w14:textId="742F4F5D" w:rsidR="009368E9" w:rsidRDefault="009368E9" w:rsidP="009368E9">
      <w:pPr>
        <w:pStyle w:val="Paragrafoelenco"/>
        <w:numPr>
          <w:ilvl w:val="0"/>
          <w:numId w:val="2"/>
        </w:numPr>
        <w:jc w:val="both"/>
      </w:pPr>
      <w:r>
        <w:t xml:space="preserve">GamesMenu.js:  </w:t>
      </w:r>
      <w:r>
        <w:t>: permette di accedere alle sottosezioni per la gestione de</w:t>
      </w:r>
      <w:r>
        <w:t>i giochi</w:t>
      </w:r>
    </w:p>
    <w:p w14:paraId="56049161" w14:textId="1F4AE493" w:rsidR="009368E9" w:rsidRDefault="009368E9" w:rsidP="009368E9">
      <w:pPr>
        <w:pStyle w:val="Paragrafoelenco"/>
        <w:numPr>
          <w:ilvl w:val="0"/>
          <w:numId w:val="2"/>
        </w:numPr>
        <w:jc w:val="both"/>
      </w:pPr>
      <w:r>
        <w:t>GStimulusRow.js: componente utilizzato in EditGame.js per rappresentare un singolo stimolo e permette di modificarne l’indice, la durata e aggiungere uno stimolo in coda a questo o di rimuoverlo dal gioco</w:t>
      </w:r>
    </w:p>
    <w:p w14:paraId="06D56451" w14:textId="446251AE" w:rsidR="009368E9" w:rsidRDefault="009368E9" w:rsidP="009368E9">
      <w:pPr>
        <w:pStyle w:val="Paragrafoelenco"/>
        <w:numPr>
          <w:ilvl w:val="0"/>
          <w:numId w:val="2"/>
        </w:numPr>
        <w:jc w:val="both"/>
      </w:pPr>
      <w:r>
        <w:t xml:space="preserve">VisualizeGames.js: permette di visualizzare l’elenco dei giochi presenti nel server, mostrando il nome del gioco e i suoi stimoli, inoltre, permette, a seconda della sezione in cui viene aperto, permette di eseguire le seguenti operazioni: </w:t>
      </w:r>
    </w:p>
    <w:p w14:paraId="6B5BCE2A" w14:textId="230C22EF" w:rsidR="009368E9" w:rsidRDefault="009368E9" w:rsidP="009368E9">
      <w:pPr>
        <w:pStyle w:val="Paragrafoelenco"/>
        <w:numPr>
          <w:ilvl w:val="1"/>
          <w:numId w:val="2"/>
        </w:numPr>
        <w:jc w:val="both"/>
      </w:pPr>
      <w:r>
        <w:t>aggiunta</w:t>
      </w:r>
    </w:p>
    <w:p w14:paraId="10444059" w14:textId="77777777" w:rsidR="009368E9" w:rsidRDefault="009368E9" w:rsidP="009368E9">
      <w:pPr>
        <w:pStyle w:val="Paragrafoelenco"/>
        <w:numPr>
          <w:ilvl w:val="1"/>
          <w:numId w:val="2"/>
        </w:numPr>
        <w:jc w:val="both"/>
      </w:pPr>
      <w:r>
        <w:t xml:space="preserve">modifica </w:t>
      </w:r>
    </w:p>
    <w:p w14:paraId="488D4F58" w14:textId="64F12A9A" w:rsidR="00580573" w:rsidRDefault="009368E9" w:rsidP="009368E9">
      <w:pPr>
        <w:pStyle w:val="Paragrafoelenco"/>
        <w:numPr>
          <w:ilvl w:val="1"/>
          <w:numId w:val="2"/>
        </w:numPr>
        <w:jc w:val="both"/>
      </w:pPr>
      <w:r>
        <w:t xml:space="preserve">cancellazione </w:t>
      </w:r>
    </w:p>
    <w:p w14:paraId="6E4F4D0A" w14:textId="2207ABF0" w:rsidR="00896BD7" w:rsidRDefault="00896BD7" w:rsidP="00896BD7">
      <w:pPr>
        <w:ind w:left="708"/>
        <w:jc w:val="both"/>
      </w:pPr>
      <w:r>
        <w:t>di un gioco.</w:t>
      </w:r>
    </w:p>
    <w:p w14:paraId="62D4128E" w14:textId="5311EE25" w:rsidR="00896BD7" w:rsidRDefault="00896BD7" w:rsidP="00896BD7">
      <w:pPr>
        <w:pStyle w:val="Titolo1"/>
        <w:ind w:left="0" w:firstLine="0"/>
        <w:jc w:val="both"/>
      </w:pPr>
      <w:r w:rsidRPr="00896BD7">
        <w:drawing>
          <wp:anchor distT="0" distB="0" distL="114300" distR="114300" simplePos="0" relativeHeight="251666432" behindDoc="0" locked="0" layoutInCell="1" allowOverlap="1" wp14:anchorId="7F064EAE" wp14:editId="112BD750">
            <wp:simplePos x="0" y="0"/>
            <wp:positionH relativeFrom="margin">
              <wp:align>left</wp:align>
            </wp:positionH>
            <wp:positionV relativeFrom="paragraph">
              <wp:posOffset>318414</wp:posOffset>
            </wp:positionV>
            <wp:extent cx="2494483" cy="745207"/>
            <wp:effectExtent l="0" t="0" r="1270" b="0"/>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494483" cy="745207"/>
                    </a:xfrm>
                    <a:prstGeom prst="rect">
                      <a:avLst/>
                    </a:prstGeom>
                  </pic:spPr>
                </pic:pic>
              </a:graphicData>
            </a:graphic>
          </wp:anchor>
        </w:drawing>
      </w:r>
      <w:r>
        <w:t>7</w:t>
      </w:r>
      <w:r>
        <w:t xml:space="preserve">. UI: Componenti – </w:t>
      </w:r>
      <w:proofErr w:type="spellStart"/>
      <w:r>
        <w:t>play</w:t>
      </w:r>
      <w:r>
        <w:t>_game</w:t>
      </w:r>
      <w:r>
        <w:t>s</w:t>
      </w:r>
      <w:proofErr w:type="spellEnd"/>
    </w:p>
    <w:p w14:paraId="0C606F27" w14:textId="653A65DE" w:rsidR="00896BD7" w:rsidRDefault="00896BD7" w:rsidP="003D1E2F">
      <w:pPr>
        <w:pStyle w:val="Paragrafoelenco"/>
        <w:numPr>
          <w:ilvl w:val="0"/>
          <w:numId w:val="2"/>
        </w:numPr>
        <w:jc w:val="both"/>
      </w:pPr>
      <w:r>
        <w:t>PlayGamesStimulus.js: componente che gestisce la ‘partita’, quindi, permette all’utente di visualizzare in sequenza i vari stimoli del gioco presenti nel server, così impostato dai terapisti (sequenza e durata dei singoli stimoli)</w:t>
      </w:r>
    </w:p>
    <w:p w14:paraId="3B26CF2C" w14:textId="31B1502C" w:rsidR="00896BD7" w:rsidRDefault="00896BD7" w:rsidP="003D1E2F">
      <w:pPr>
        <w:pStyle w:val="Paragrafoelenco"/>
        <w:numPr>
          <w:ilvl w:val="0"/>
          <w:numId w:val="2"/>
        </w:numPr>
        <w:jc w:val="both"/>
      </w:pPr>
      <w:r>
        <w:t>SaveMatch.js: permette di salvare l’eventuale registrazione della webcam e il CSV generato con i relativi dati di ogni stimolo presente nel gioco</w:t>
      </w:r>
    </w:p>
    <w:p w14:paraId="7A5D7755" w14:textId="7B530207" w:rsidR="00896BD7" w:rsidRDefault="00896BD7" w:rsidP="003D1E2F">
      <w:pPr>
        <w:pStyle w:val="Paragrafoelenco"/>
        <w:numPr>
          <w:ilvl w:val="0"/>
          <w:numId w:val="2"/>
        </w:numPr>
        <w:jc w:val="both"/>
      </w:pPr>
      <w:r>
        <w:t xml:space="preserve">SelectGameVisualizationMenu.js: permette la scelta di un gioco presente nel server di cui effettuare la partita, inoltre ha delle opzioni che possono essere spuntate come </w:t>
      </w:r>
      <w:r>
        <w:lastRenderedPageBreak/>
        <w:t>la possibilità di registrare la webcam del sottoposto e di mostrare nome dello stimolo e del gioco</w:t>
      </w:r>
      <w:r w:rsidR="003D1E2F">
        <w:t xml:space="preserve"> durante la partita.</w:t>
      </w:r>
    </w:p>
    <w:p w14:paraId="3A81C600" w14:textId="4DA7F13A" w:rsidR="003D1E2F" w:rsidRPr="00896BD7" w:rsidRDefault="003D1E2F" w:rsidP="003D1E2F">
      <w:pPr>
        <w:pStyle w:val="Paragrafoelenco"/>
      </w:pPr>
    </w:p>
    <w:p w14:paraId="41F0D1A8" w14:textId="2FE8D7F1" w:rsidR="003D1E2F" w:rsidRDefault="003D1E2F" w:rsidP="003D1E2F">
      <w:pPr>
        <w:pStyle w:val="Titolo1"/>
        <w:ind w:left="0" w:firstLine="0"/>
        <w:jc w:val="both"/>
      </w:pPr>
      <w:r>
        <w:t>8</w:t>
      </w:r>
      <w:r>
        <w:t xml:space="preserve">. </w:t>
      </w:r>
      <w:r>
        <w:t>Server</w:t>
      </w:r>
      <w:r>
        <w:t xml:space="preserve">: </w:t>
      </w:r>
      <w:r>
        <w:t>funzionalità</w:t>
      </w:r>
    </w:p>
    <w:p w14:paraId="12B10189" w14:textId="1AEBBC26" w:rsidR="003D1E2F" w:rsidRDefault="003D1E2F" w:rsidP="003D1E2F">
      <w:pPr>
        <w:jc w:val="both"/>
      </w:pPr>
      <w:r>
        <w:t>Il server permette di effettuare le seguenti operazioni:</w:t>
      </w:r>
    </w:p>
    <w:p w14:paraId="609DB27A" w14:textId="40F98B26" w:rsidR="003D1E2F" w:rsidRDefault="003D1E2F" w:rsidP="003D1E2F">
      <w:pPr>
        <w:pStyle w:val="Paragrafoelenco"/>
        <w:numPr>
          <w:ilvl w:val="0"/>
          <w:numId w:val="2"/>
        </w:numPr>
        <w:jc w:val="both"/>
      </w:pPr>
      <w:r>
        <w:t>“</w:t>
      </w:r>
      <w:r w:rsidRPr="003D1E2F">
        <w:t>/</w:t>
      </w:r>
      <w:proofErr w:type="spellStart"/>
      <w:r w:rsidRPr="003D1E2F">
        <w:t>add_stimulus</w:t>
      </w:r>
      <w:proofErr w:type="spellEnd"/>
      <w:r>
        <w:t>”: permette l’aggiunta di uno stimolo tramite richiesta del client all’interno del server, se non vi è lo stesso stimolo già presente nel server.</w:t>
      </w:r>
    </w:p>
    <w:p w14:paraId="405BFBA9" w14:textId="3E473561" w:rsidR="003D1E2F" w:rsidRDefault="003D1E2F" w:rsidP="003D1E2F">
      <w:pPr>
        <w:pStyle w:val="Paragrafoelenco"/>
        <w:numPr>
          <w:ilvl w:val="0"/>
          <w:numId w:val="2"/>
        </w:numPr>
        <w:jc w:val="both"/>
      </w:pPr>
      <w:r>
        <w:t>“</w:t>
      </w:r>
      <w:r w:rsidRPr="003D1E2F">
        <w:t>/</w:t>
      </w:r>
      <w:proofErr w:type="spellStart"/>
      <w:r w:rsidRPr="003D1E2F">
        <w:t>is_stimulus_name_in_db</w:t>
      </w:r>
      <w:proofErr w:type="spellEnd"/>
      <w:r>
        <w:t>”: effettua il controllo se un nome di uno stimolo inviato dal client è presente nel database</w:t>
      </w:r>
    </w:p>
    <w:p w14:paraId="4CD79FBB" w14:textId="47295AF4" w:rsidR="003D1E2F" w:rsidRDefault="003D1E2F" w:rsidP="003D1E2F">
      <w:pPr>
        <w:pStyle w:val="Paragrafoelenco"/>
        <w:numPr>
          <w:ilvl w:val="0"/>
          <w:numId w:val="2"/>
        </w:numPr>
        <w:jc w:val="both"/>
      </w:pPr>
      <w:r>
        <w:t>“</w:t>
      </w:r>
      <w:r w:rsidRPr="003D1E2F">
        <w:t>/</w:t>
      </w:r>
      <w:proofErr w:type="spellStart"/>
      <w:r w:rsidRPr="003D1E2F">
        <w:t>check_register_therapist</w:t>
      </w:r>
      <w:proofErr w:type="spellEnd"/>
      <w:r>
        <w:t>”: effettua il controllo durante il tentativo di registrazione di un terapista sull’email inserita, controllando se è presente o meno</w:t>
      </w:r>
    </w:p>
    <w:p w14:paraId="18930FBF" w14:textId="674EFD00" w:rsidR="003D1E2F" w:rsidRDefault="003D1E2F" w:rsidP="003D1E2F">
      <w:pPr>
        <w:pStyle w:val="Paragrafoelenco"/>
        <w:numPr>
          <w:ilvl w:val="0"/>
          <w:numId w:val="2"/>
        </w:numPr>
        <w:jc w:val="both"/>
      </w:pPr>
      <w:r>
        <w:t>“</w:t>
      </w:r>
      <w:r w:rsidRPr="003D1E2F">
        <w:t>/</w:t>
      </w:r>
      <w:proofErr w:type="spellStart"/>
      <w:r w:rsidRPr="003D1E2F">
        <w:t>register_therapist</w:t>
      </w:r>
      <w:proofErr w:type="spellEnd"/>
      <w:r>
        <w:t>”: permette di registrare un nuovo account terapista l’e-mail non è stata già utilizzata in precedenza</w:t>
      </w:r>
    </w:p>
    <w:p w14:paraId="44463B9E" w14:textId="2E4493BC" w:rsidR="003D1E2F" w:rsidRDefault="003D1E2F" w:rsidP="003D1E2F">
      <w:pPr>
        <w:pStyle w:val="Paragrafoelenco"/>
        <w:numPr>
          <w:ilvl w:val="0"/>
          <w:numId w:val="2"/>
        </w:numPr>
        <w:jc w:val="both"/>
      </w:pPr>
      <w:r>
        <w:t>“</w:t>
      </w:r>
      <w:r w:rsidRPr="003D1E2F">
        <w:t>/</w:t>
      </w:r>
      <w:proofErr w:type="spellStart"/>
      <w:r w:rsidRPr="003D1E2F">
        <w:t>check_login</w:t>
      </w:r>
      <w:proofErr w:type="spellEnd"/>
      <w:r>
        <w:t xml:space="preserve">”: effettua il controllo sul tentativo di login da parte dell’utente controllando la </w:t>
      </w:r>
      <w:r w:rsidR="00BB75D1">
        <w:t>presenza</w:t>
      </w:r>
      <w:r>
        <w:t xml:space="preserve"> delle credenziale inserite</w:t>
      </w:r>
      <w:r w:rsidR="00BB75D1">
        <w:t xml:space="preserve"> nel database</w:t>
      </w:r>
    </w:p>
    <w:p w14:paraId="2B357652" w14:textId="2EED6932" w:rsidR="003D1E2F" w:rsidRDefault="00BB75D1" w:rsidP="003D1E2F">
      <w:pPr>
        <w:pStyle w:val="Paragrafoelenco"/>
        <w:numPr>
          <w:ilvl w:val="0"/>
          <w:numId w:val="2"/>
        </w:numPr>
        <w:jc w:val="both"/>
      </w:pPr>
      <w:r>
        <w:t>“</w:t>
      </w:r>
      <w:r w:rsidRPr="00BB75D1">
        <w:t>/</w:t>
      </w:r>
      <w:proofErr w:type="spellStart"/>
      <w:r w:rsidRPr="00BB75D1">
        <w:t>get_stimulus_categories</w:t>
      </w:r>
      <w:proofErr w:type="spellEnd"/>
      <w:r>
        <w:t>”: restituisce l’elenco dei nomi delle categorie presenti nel database</w:t>
      </w:r>
    </w:p>
    <w:p w14:paraId="46D6D192" w14:textId="499741DC" w:rsidR="00BB75D1" w:rsidRDefault="00BB75D1" w:rsidP="003D1E2F">
      <w:pPr>
        <w:pStyle w:val="Paragrafoelenco"/>
        <w:numPr>
          <w:ilvl w:val="0"/>
          <w:numId w:val="2"/>
        </w:numPr>
        <w:jc w:val="both"/>
      </w:pPr>
      <w:r>
        <w:t>“</w:t>
      </w:r>
      <w:r w:rsidRPr="00BB75D1">
        <w:t>/</w:t>
      </w:r>
      <w:proofErr w:type="spellStart"/>
      <w:r w:rsidRPr="00BB75D1">
        <w:t>add_stimulus_category</w:t>
      </w:r>
      <w:proofErr w:type="spellEnd"/>
      <w:r>
        <w:t>”: permette l’aggiunta di una nuova categoria, se non vi è già presente all’interno del database</w:t>
      </w:r>
    </w:p>
    <w:p w14:paraId="4AC6713C" w14:textId="63B470B3" w:rsidR="00BB75D1" w:rsidRDefault="00BB75D1" w:rsidP="003D1E2F">
      <w:pPr>
        <w:pStyle w:val="Paragrafoelenco"/>
        <w:numPr>
          <w:ilvl w:val="0"/>
          <w:numId w:val="2"/>
        </w:numPr>
        <w:jc w:val="both"/>
      </w:pPr>
      <w:r>
        <w:t>“</w:t>
      </w:r>
      <w:r w:rsidRPr="00BB75D1">
        <w:t>/</w:t>
      </w:r>
      <w:proofErr w:type="spellStart"/>
      <w:r w:rsidRPr="00BB75D1">
        <w:t>get_all_stimulus</w:t>
      </w:r>
      <w:proofErr w:type="spellEnd"/>
      <w:r>
        <w:t>”: permette di ottenere l’elenco degli stimoli e il nome della categoria a cui appartengono</w:t>
      </w:r>
    </w:p>
    <w:p w14:paraId="32C207DF" w14:textId="09D912C9" w:rsidR="00BB75D1" w:rsidRDefault="00BB75D1" w:rsidP="00BB75D1">
      <w:pPr>
        <w:pStyle w:val="Paragrafoelenco"/>
        <w:numPr>
          <w:ilvl w:val="0"/>
          <w:numId w:val="2"/>
        </w:numPr>
        <w:jc w:val="both"/>
      </w:pPr>
      <w:r>
        <w:t>“</w:t>
      </w:r>
      <w:r w:rsidRPr="00BB75D1">
        <w:t>/</w:t>
      </w:r>
      <w:proofErr w:type="spellStart"/>
      <w:r w:rsidRPr="00BB75D1">
        <w:t>get_stimulus_file</w:t>
      </w:r>
      <w:proofErr w:type="spellEnd"/>
      <w:r>
        <w:t>”: permette di ottenere un file</w:t>
      </w:r>
      <w:r w:rsidR="001C7443">
        <w:t xml:space="preserve"> binario</w:t>
      </w:r>
      <w:r>
        <w:t xml:space="preserve"> nella cartella </w:t>
      </w:r>
      <w:proofErr w:type="spellStart"/>
      <w:r w:rsidRPr="001C7443">
        <w:rPr>
          <w:i/>
          <w:iCs/>
        </w:rPr>
        <w:t>stimuli</w:t>
      </w:r>
      <w:proofErr w:type="spellEnd"/>
      <w:r>
        <w:t xml:space="preserve"> dato un percorso dal client</w:t>
      </w:r>
    </w:p>
    <w:p w14:paraId="58079838" w14:textId="3BCBF8EC" w:rsidR="00BB75D1" w:rsidRDefault="00BB75D1" w:rsidP="00BB75D1">
      <w:pPr>
        <w:pStyle w:val="Paragrafoelenco"/>
        <w:numPr>
          <w:ilvl w:val="0"/>
          <w:numId w:val="2"/>
        </w:numPr>
        <w:jc w:val="both"/>
      </w:pPr>
      <w:r>
        <w:t>“</w:t>
      </w:r>
      <w:r w:rsidRPr="00BB75D1">
        <w:t>/</w:t>
      </w:r>
      <w:proofErr w:type="spellStart"/>
      <w:r w:rsidRPr="00BB75D1">
        <w:t>get_stimulus_</w:t>
      </w:r>
      <w:r>
        <w:t>text</w:t>
      </w:r>
      <w:proofErr w:type="spellEnd"/>
      <w:r>
        <w:t xml:space="preserve">”: </w:t>
      </w:r>
      <w:r>
        <w:t>permette di ottenere un file</w:t>
      </w:r>
      <w:r>
        <w:t xml:space="preserve"> </w:t>
      </w:r>
      <w:r w:rsidR="001C7443">
        <w:t>di testo</w:t>
      </w:r>
      <w:r>
        <w:t xml:space="preserve"> nella cartella </w:t>
      </w:r>
      <w:proofErr w:type="spellStart"/>
      <w:r w:rsidRPr="001C7443">
        <w:rPr>
          <w:i/>
          <w:iCs/>
        </w:rPr>
        <w:t>stim</w:t>
      </w:r>
      <w:r w:rsidRPr="001C7443">
        <w:rPr>
          <w:i/>
          <w:iCs/>
        </w:rPr>
        <w:t>u</w:t>
      </w:r>
      <w:r w:rsidRPr="001C7443">
        <w:rPr>
          <w:i/>
          <w:iCs/>
        </w:rPr>
        <w:t>li</w:t>
      </w:r>
      <w:proofErr w:type="spellEnd"/>
      <w:r>
        <w:t xml:space="preserve"> dato un percorso dal client</w:t>
      </w:r>
    </w:p>
    <w:p w14:paraId="7260186C" w14:textId="00C25D99" w:rsidR="00BB75D1" w:rsidRDefault="001C7443" w:rsidP="003D1E2F">
      <w:pPr>
        <w:pStyle w:val="Paragrafoelenco"/>
        <w:numPr>
          <w:ilvl w:val="0"/>
          <w:numId w:val="2"/>
        </w:numPr>
        <w:jc w:val="both"/>
      </w:pPr>
      <w:r>
        <w:t>“</w:t>
      </w:r>
      <w:r w:rsidRPr="001C7443">
        <w:t>/</w:t>
      </w:r>
      <w:proofErr w:type="spellStart"/>
      <w:r w:rsidRPr="001C7443">
        <w:t>is_gameName_already_present</w:t>
      </w:r>
      <w:proofErr w:type="spellEnd"/>
      <w:r>
        <w:t>”: controlla se il nome dato dal client per un determinato gioco sia presente nel database</w:t>
      </w:r>
    </w:p>
    <w:p w14:paraId="3B8D5C6C" w14:textId="79A7F8FC" w:rsidR="001C7443" w:rsidRDefault="001C7443" w:rsidP="003D1E2F">
      <w:pPr>
        <w:pStyle w:val="Paragrafoelenco"/>
        <w:numPr>
          <w:ilvl w:val="0"/>
          <w:numId w:val="2"/>
        </w:numPr>
        <w:jc w:val="both"/>
      </w:pPr>
      <w:r>
        <w:t>“</w:t>
      </w:r>
      <w:r w:rsidRPr="001C7443">
        <w:t>/</w:t>
      </w:r>
      <w:proofErr w:type="spellStart"/>
      <w:r w:rsidRPr="001C7443">
        <w:t>add_update_game</w:t>
      </w:r>
      <w:proofErr w:type="spellEnd"/>
      <w:r>
        <w:t>”: permette l’aggiunta o l’aggiornamento di un game all’interno del database</w:t>
      </w:r>
    </w:p>
    <w:p w14:paraId="3C07E7BD" w14:textId="40BE51E2" w:rsidR="001C7443" w:rsidRDefault="001C7443" w:rsidP="003D1E2F">
      <w:pPr>
        <w:pStyle w:val="Paragrafoelenco"/>
        <w:numPr>
          <w:ilvl w:val="0"/>
          <w:numId w:val="2"/>
        </w:numPr>
        <w:jc w:val="both"/>
      </w:pPr>
      <w:r>
        <w:t>“</w:t>
      </w:r>
      <w:r w:rsidRPr="001C7443">
        <w:t>/</w:t>
      </w:r>
      <w:proofErr w:type="spellStart"/>
      <w:r w:rsidRPr="001C7443">
        <w:t>delete_stimuli</w:t>
      </w:r>
      <w:proofErr w:type="spellEnd"/>
      <w:r>
        <w:t>”: permette la cancellazione di uno o più stimoli dal database il nome</w:t>
      </w:r>
    </w:p>
    <w:p w14:paraId="605834D3" w14:textId="162AD6C7" w:rsidR="001C7443" w:rsidRDefault="001C7443" w:rsidP="003D1E2F">
      <w:pPr>
        <w:pStyle w:val="Paragrafoelenco"/>
        <w:numPr>
          <w:ilvl w:val="0"/>
          <w:numId w:val="2"/>
        </w:numPr>
        <w:jc w:val="both"/>
      </w:pPr>
      <w:r>
        <w:t>“</w:t>
      </w:r>
      <w:r w:rsidRPr="001C7443">
        <w:t>/</w:t>
      </w:r>
      <w:proofErr w:type="spellStart"/>
      <w:r w:rsidRPr="001C7443">
        <w:t>get_stimulus_duration</w:t>
      </w:r>
      <w:proofErr w:type="spellEnd"/>
      <w:r>
        <w:t>”: ottiene la durata di un determinato stimolo all’interno del database</w:t>
      </w:r>
    </w:p>
    <w:p w14:paraId="047E5A40" w14:textId="4514A138" w:rsidR="001C7443" w:rsidRDefault="001C7443" w:rsidP="003D1E2F">
      <w:pPr>
        <w:pStyle w:val="Paragrafoelenco"/>
        <w:numPr>
          <w:ilvl w:val="0"/>
          <w:numId w:val="2"/>
        </w:numPr>
        <w:jc w:val="both"/>
      </w:pPr>
      <w:r>
        <w:t>“</w:t>
      </w:r>
      <w:r w:rsidRPr="001C7443">
        <w:t>/</w:t>
      </w:r>
      <w:proofErr w:type="spellStart"/>
      <w:r w:rsidRPr="001C7443">
        <w:t>get_all_games</w:t>
      </w:r>
      <w:proofErr w:type="spellEnd"/>
      <w:r>
        <w:t>”: invia al client tutti i giochi e i suoi attributi presenti nel database</w:t>
      </w:r>
    </w:p>
    <w:p w14:paraId="2715D1B0" w14:textId="266BC73D" w:rsidR="001C7443" w:rsidRDefault="001C7443" w:rsidP="003D1E2F">
      <w:pPr>
        <w:pStyle w:val="Paragrafoelenco"/>
        <w:numPr>
          <w:ilvl w:val="0"/>
          <w:numId w:val="2"/>
        </w:numPr>
        <w:jc w:val="both"/>
      </w:pPr>
      <w:r>
        <w:t>“</w:t>
      </w:r>
      <w:r w:rsidRPr="001C7443">
        <w:t>/</w:t>
      </w:r>
      <w:proofErr w:type="spellStart"/>
      <w:r w:rsidRPr="001C7443">
        <w:t>get_game_stimulus_rows</w:t>
      </w:r>
      <w:proofErr w:type="spellEnd"/>
      <w:r>
        <w:t>”: permette di ottenere un singolo gioco e i suoi stimoli presenti nel database</w:t>
      </w:r>
    </w:p>
    <w:p w14:paraId="0FC72CC1" w14:textId="3AE15AF2" w:rsidR="001C7443" w:rsidRDefault="001C7443" w:rsidP="003D1E2F">
      <w:pPr>
        <w:pStyle w:val="Paragrafoelenco"/>
        <w:numPr>
          <w:ilvl w:val="0"/>
          <w:numId w:val="2"/>
        </w:numPr>
        <w:jc w:val="both"/>
      </w:pPr>
      <w:r>
        <w:t>“</w:t>
      </w:r>
      <w:r w:rsidRPr="001C7443">
        <w:t>/</w:t>
      </w:r>
      <w:proofErr w:type="spellStart"/>
      <w:r w:rsidRPr="001C7443">
        <w:t>delete_game</w:t>
      </w:r>
      <w:proofErr w:type="spellEnd"/>
      <w:r>
        <w:t>”: effettua la cancellazione di un determinato gioco presente nel database</w:t>
      </w:r>
    </w:p>
    <w:p w14:paraId="726AD359" w14:textId="77777777" w:rsidR="001C7443" w:rsidRPr="003D1E2F" w:rsidRDefault="001C7443" w:rsidP="001C7443">
      <w:pPr>
        <w:ind w:left="360"/>
        <w:jc w:val="both"/>
      </w:pPr>
    </w:p>
    <w:p w14:paraId="61D5F01F" w14:textId="77777777" w:rsidR="00BD0294" w:rsidRDefault="00BD0294" w:rsidP="001C7443">
      <w:pPr>
        <w:pStyle w:val="Titolo1"/>
        <w:ind w:left="0" w:firstLine="0"/>
        <w:jc w:val="both"/>
      </w:pPr>
    </w:p>
    <w:p w14:paraId="5C248D7A" w14:textId="77777777" w:rsidR="00BD0294" w:rsidRDefault="00BD0294" w:rsidP="001C7443">
      <w:pPr>
        <w:pStyle w:val="Titolo1"/>
        <w:ind w:left="0" w:firstLine="0"/>
        <w:jc w:val="both"/>
      </w:pPr>
    </w:p>
    <w:p w14:paraId="20B7D1D7" w14:textId="77777777" w:rsidR="00BD0294" w:rsidRDefault="00BD0294" w:rsidP="001C7443">
      <w:pPr>
        <w:pStyle w:val="Titolo1"/>
        <w:ind w:left="0" w:firstLine="0"/>
        <w:jc w:val="both"/>
      </w:pPr>
    </w:p>
    <w:p w14:paraId="29440EF9" w14:textId="32FF1EF4" w:rsidR="00BD0294" w:rsidRDefault="00BD0294" w:rsidP="001C7443">
      <w:pPr>
        <w:pStyle w:val="Titolo1"/>
        <w:ind w:left="0" w:firstLine="0"/>
        <w:jc w:val="both"/>
      </w:pPr>
    </w:p>
    <w:p w14:paraId="00534ED6" w14:textId="17041334" w:rsidR="00BD0294" w:rsidRDefault="00BD0294" w:rsidP="00BD0294"/>
    <w:p w14:paraId="126172DC" w14:textId="77777777" w:rsidR="00BD0294" w:rsidRPr="00BD0294" w:rsidRDefault="00BD0294" w:rsidP="00BD0294"/>
    <w:p w14:paraId="34BA7C74" w14:textId="3F800FE9" w:rsidR="001C7443" w:rsidRDefault="001C7443" w:rsidP="001C7443">
      <w:pPr>
        <w:pStyle w:val="Titolo1"/>
        <w:ind w:left="0" w:firstLine="0"/>
        <w:jc w:val="both"/>
      </w:pPr>
      <w:r>
        <w:lastRenderedPageBreak/>
        <w:t>9</w:t>
      </w:r>
      <w:r>
        <w:t xml:space="preserve">. </w:t>
      </w:r>
      <w:r>
        <w:t>Database</w:t>
      </w:r>
    </w:p>
    <w:p w14:paraId="2EEF2D33" w14:textId="315B3FF6" w:rsidR="00BD0294" w:rsidRPr="00BD0294" w:rsidRDefault="00BD0294" w:rsidP="00BD0294">
      <w:r>
        <w:t>La struttura del database è stata definita il seguente modello E/R:</w:t>
      </w:r>
    </w:p>
    <w:p w14:paraId="4BB6455B" w14:textId="77777777" w:rsidR="00BD0294" w:rsidRPr="00BD0294" w:rsidRDefault="00BD0294" w:rsidP="00BD0294"/>
    <w:p w14:paraId="469B1CA0" w14:textId="14B180CF" w:rsidR="001C7443" w:rsidRDefault="001C7443" w:rsidP="001C7443">
      <w:r w:rsidRPr="001C7443">
        <w:rPr>
          <w:noProof/>
          <w:sz w:val="22"/>
          <w:szCs w:val="20"/>
        </w:rPr>
        <w:drawing>
          <wp:inline distT="0" distB="0" distL="0" distR="0" wp14:anchorId="1294546B" wp14:editId="11668260">
            <wp:extent cx="6119849" cy="34893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10337" b="8827"/>
                    <a:stretch/>
                  </pic:blipFill>
                  <pic:spPr bwMode="auto">
                    <a:xfrm>
                      <a:off x="0" y="0"/>
                      <a:ext cx="6120130" cy="3489510"/>
                    </a:xfrm>
                    <a:prstGeom prst="rect">
                      <a:avLst/>
                    </a:prstGeom>
                    <a:noFill/>
                    <a:ln>
                      <a:noFill/>
                    </a:ln>
                    <a:extLst>
                      <a:ext uri="{53640926-AAD7-44D8-BBD7-CCE9431645EC}">
                        <a14:shadowObscured xmlns:a14="http://schemas.microsoft.com/office/drawing/2010/main"/>
                      </a:ext>
                    </a:extLst>
                  </pic:spPr>
                </pic:pic>
              </a:graphicData>
            </a:graphic>
          </wp:inline>
        </w:drawing>
      </w:r>
    </w:p>
    <w:p w14:paraId="78A740C4" w14:textId="7263E247" w:rsidR="00BD0294" w:rsidRPr="001C7443" w:rsidRDefault="00BD0294" w:rsidP="00BD0294">
      <w:pPr>
        <w:jc w:val="both"/>
      </w:pPr>
      <w:r>
        <w:t xml:space="preserve">La tabella </w:t>
      </w:r>
      <w:proofErr w:type="spellStart"/>
      <w:r>
        <w:t>GameStimulus</w:t>
      </w:r>
      <w:proofErr w:type="spellEnd"/>
      <w:r>
        <w:t xml:space="preserve"> reifica la relazione molti a molti delle tabelle </w:t>
      </w:r>
      <w:proofErr w:type="spellStart"/>
      <w:r>
        <w:t>Stimulus</w:t>
      </w:r>
      <w:proofErr w:type="spellEnd"/>
      <w:r>
        <w:t xml:space="preserve"> e Game, in cui la chiave primaria è una chiave composta da </w:t>
      </w:r>
      <w:proofErr w:type="spellStart"/>
      <w:r>
        <w:t>codGame</w:t>
      </w:r>
      <w:proofErr w:type="spellEnd"/>
      <w:r>
        <w:t xml:space="preserve">, </w:t>
      </w:r>
      <w:proofErr w:type="spellStart"/>
      <w:r>
        <w:t>codStimulus</w:t>
      </w:r>
      <w:proofErr w:type="spellEnd"/>
      <w:r>
        <w:t xml:space="preserve"> e </w:t>
      </w:r>
      <w:proofErr w:type="spellStart"/>
      <w:r>
        <w:t>indexRow</w:t>
      </w:r>
      <w:proofErr w:type="spellEnd"/>
      <w:r>
        <w:t xml:space="preserve"> che sono le rispettive chiavi primarie più la riga dell’indice dello stimolo all’interno del gioco (inclusa per permettere allo stesso stimolo di essere presente più volte nello stesso gioco). La tabella </w:t>
      </w:r>
      <w:proofErr w:type="spellStart"/>
      <w:r>
        <w:t>Therapist</w:t>
      </w:r>
      <w:proofErr w:type="spellEnd"/>
      <w:r>
        <w:t xml:space="preserve"> non ha alcuna relazione, ma potrebbe essere aggiunta se si vuole estendere il progetto tenendo traccia di quale terapista effettui operazioni sul database. </w:t>
      </w:r>
      <w:proofErr w:type="spellStart"/>
      <w:r>
        <w:t>Stimulus</w:t>
      </w:r>
      <w:proofErr w:type="spellEnd"/>
      <w:r>
        <w:t xml:space="preserve"> ha una relazione di molti a uno con </w:t>
      </w:r>
      <w:proofErr w:type="spellStart"/>
      <w:r>
        <w:t>Category</w:t>
      </w:r>
      <w:proofErr w:type="spellEnd"/>
      <w:r>
        <w:t>, che uno stimolo può far parte di una singola categoria ma una categoria può avere all’interno più stimoli; una possibile estensione potrebbe essere quella di modificare la relazione in un molti a molti permettendo ad uno stimolo di corrispondere a più categorie contemporaneamente.</w:t>
      </w:r>
    </w:p>
    <w:p w14:paraId="5E102E7D" w14:textId="5925B282" w:rsidR="00896BD7" w:rsidRPr="00896BD7" w:rsidRDefault="00896BD7" w:rsidP="003D1E2F">
      <w:pPr>
        <w:pStyle w:val="Titolo1"/>
        <w:ind w:left="720" w:firstLine="0"/>
        <w:jc w:val="both"/>
        <w:rPr>
          <w:b w:val="0"/>
          <w:bCs/>
        </w:rPr>
      </w:pPr>
    </w:p>
    <w:p w14:paraId="090DD486" w14:textId="77777777" w:rsidR="00580573" w:rsidRPr="0076773C" w:rsidRDefault="00580573" w:rsidP="0076773C"/>
    <w:p w14:paraId="3E62C3CD" w14:textId="17043BBB" w:rsidR="0076773C" w:rsidRPr="0076773C" w:rsidRDefault="0076773C" w:rsidP="0076773C"/>
    <w:p w14:paraId="21701AFA" w14:textId="7FDA7B5F" w:rsidR="0076773C" w:rsidRDefault="0076773C" w:rsidP="0076773C">
      <w:pPr>
        <w:jc w:val="both"/>
      </w:pPr>
    </w:p>
    <w:p w14:paraId="217FC30A" w14:textId="2BB2EE9F" w:rsidR="0076773C" w:rsidRPr="00F850AA" w:rsidRDefault="0076773C" w:rsidP="0076773C">
      <w:pPr>
        <w:jc w:val="both"/>
      </w:pPr>
    </w:p>
    <w:p w14:paraId="4D9AB3AA" w14:textId="77777777" w:rsidR="00F850AA" w:rsidRDefault="00F850AA">
      <w:pPr>
        <w:spacing w:after="120"/>
      </w:pPr>
    </w:p>
    <w:p w14:paraId="1BF1CB40" w14:textId="5E39AED5" w:rsidR="00F850AA" w:rsidRDefault="00F850AA">
      <w:pPr>
        <w:spacing w:after="120"/>
      </w:pPr>
    </w:p>
    <w:p w14:paraId="3DCF008B" w14:textId="7BB9BEB1" w:rsidR="007D1250" w:rsidRDefault="007D1250">
      <w:pPr>
        <w:jc w:val="both"/>
        <w:rPr>
          <w:szCs w:val="24"/>
        </w:rPr>
      </w:pPr>
    </w:p>
    <w:p w14:paraId="76609955" w14:textId="77777777" w:rsidR="00722BAA" w:rsidRDefault="00722BAA">
      <w:pPr>
        <w:jc w:val="both"/>
        <w:rPr>
          <w:szCs w:val="24"/>
        </w:rPr>
      </w:pPr>
    </w:p>
    <w:sectPr w:rsidR="00722BAA" w:rsidSect="00F850AA">
      <w:pgSz w:w="11906" w:h="16838"/>
      <w:pgMar w:top="1276" w:right="1134" w:bottom="56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BDAF" w14:textId="77777777" w:rsidR="000151BA" w:rsidRDefault="000151BA">
      <w:pPr>
        <w:spacing w:line="240" w:lineRule="auto"/>
      </w:pPr>
      <w:r>
        <w:separator/>
      </w:r>
    </w:p>
  </w:endnote>
  <w:endnote w:type="continuationSeparator" w:id="0">
    <w:p w14:paraId="2A808E09" w14:textId="77777777" w:rsidR="000151BA" w:rsidRDefault="00015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CC69C" w14:textId="77777777" w:rsidR="000151BA" w:rsidRDefault="000151BA">
      <w:pPr>
        <w:spacing w:line="240" w:lineRule="auto"/>
      </w:pPr>
      <w:r>
        <w:separator/>
      </w:r>
    </w:p>
  </w:footnote>
  <w:footnote w:type="continuationSeparator" w:id="0">
    <w:p w14:paraId="5708E463" w14:textId="77777777" w:rsidR="000151BA" w:rsidRDefault="000151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98E"/>
    <w:multiLevelType w:val="multilevel"/>
    <w:tmpl w:val="00DC38F6"/>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7E3A83"/>
    <w:multiLevelType w:val="hybridMultilevel"/>
    <w:tmpl w:val="091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6A1241"/>
    <w:multiLevelType w:val="multilevel"/>
    <w:tmpl w:val="03F6317C"/>
    <w:lvl w:ilvl="0">
      <w:numFmt w:val="bullet"/>
      <w:lvlText w:val="-"/>
      <w:lvlJc w:val="left"/>
      <w:pPr>
        <w:ind w:left="720" w:hanging="360"/>
      </w:pPr>
      <w:rPr>
        <w:rFonts w:ascii="Tahoma" w:eastAsia="Tahoma" w:hAnsi="Tahoma"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283150748">
    <w:abstractNumId w:val="0"/>
  </w:num>
  <w:num w:numId="2" w16cid:durableId="1775395274">
    <w:abstractNumId w:val="2"/>
  </w:num>
  <w:num w:numId="3" w16cid:durableId="999701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D1250"/>
    <w:rsid w:val="000151BA"/>
    <w:rsid w:val="001C7443"/>
    <w:rsid w:val="003D1E2F"/>
    <w:rsid w:val="004048F1"/>
    <w:rsid w:val="00580573"/>
    <w:rsid w:val="006D79F2"/>
    <w:rsid w:val="00722BAA"/>
    <w:rsid w:val="0076773C"/>
    <w:rsid w:val="007D1250"/>
    <w:rsid w:val="00896BD7"/>
    <w:rsid w:val="009368E9"/>
    <w:rsid w:val="00AA07A4"/>
    <w:rsid w:val="00BB75D1"/>
    <w:rsid w:val="00BD0294"/>
    <w:rsid w:val="00BF2843"/>
    <w:rsid w:val="00D577D8"/>
    <w:rsid w:val="00DB47E1"/>
    <w:rsid w:val="00E07290"/>
    <w:rsid w:val="00E205EA"/>
    <w:rsid w:val="00F850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DF88"/>
  <w15:docId w15:val="{659D04FE-EDB2-4FE6-A570-2FD27153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80573"/>
    <w:pPr>
      <w:suppressAutoHyphens/>
      <w:spacing w:after="0"/>
    </w:pPr>
    <w:rPr>
      <w:rFonts w:ascii="Tahoma" w:eastAsia="Tahoma" w:hAnsi="Tahoma" w:cs="Tahoma"/>
      <w:color w:val="000000"/>
      <w:sz w:val="24"/>
      <w:lang w:eastAsia="it-IT"/>
    </w:rPr>
  </w:style>
  <w:style w:type="paragraph" w:styleId="Titolo1">
    <w:name w:val="heading 1"/>
    <w:next w:val="Normale"/>
    <w:uiPriority w:val="9"/>
    <w:qFormat/>
    <w:pPr>
      <w:keepNext/>
      <w:keepLines/>
      <w:suppressAutoHyphens/>
      <w:spacing w:after="80"/>
      <w:ind w:left="27" w:hanging="10"/>
      <w:outlineLvl w:val="0"/>
    </w:pPr>
    <w:rPr>
      <w:rFonts w:ascii="Tahoma" w:eastAsia="Tahoma" w:hAnsi="Tahoma" w:cs="Tahoma"/>
      <w:b/>
      <w:color w:val="000000"/>
      <w:sz w:val="32"/>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Tahoma" w:eastAsia="Tahoma" w:hAnsi="Tahoma" w:cs="Tahoma"/>
      <w:b/>
      <w:color w:val="000000"/>
      <w:sz w:val="32"/>
      <w:lang w:eastAsia="it-IT"/>
    </w:rPr>
  </w:style>
  <w:style w:type="paragraph" w:styleId="Paragrafoelenco">
    <w:name w:val="List Paragraph"/>
    <w:basedOn w:val="Normale"/>
    <w:pPr>
      <w:ind w:left="720"/>
      <w:contextualSpacing/>
    </w:pPr>
  </w:style>
  <w:style w:type="character" w:styleId="Collegamentoipertestuale">
    <w:name w:val="Hyperlink"/>
    <w:basedOn w:val="Carpredefinitoparagrafo"/>
    <w:rPr>
      <w:color w:val="0563C1"/>
      <w:u w:val="single"/>
    </w:rPr>
  </w:style>
  <w:style w:type="character" w:styleId="Menzionenonrisolta">
    <w:name w:val="Unresolved Mention"/>
    <w:basedOn w:val="Carpredefinitoparagrafo"/>
    <w:uiPriority w:val="99"/>
    <w:semiHidden/>
    <w:unhideWhenUsed/>
    <w:rsid w:val="00DB4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2134">
      <w:bodyDiv w:val="1"/>
      <w:marLeft w:val="0"/>
      <w:marRight w:val="0"/>
      <w:marTop w:val="0"/>
      <w:marBottom w:val="0"/>
      <w:divBdr>
        <w:top w:val="none" w:sz="0" w:space="0" w:color="auto"/>
        <w:left w:val="none" w:sz="0" w:space="0" w:color="auto"/>
        <w:bottom w:val="none" w:sz="0" w:space="0" w:color="auto"/>
        <w:right w:val="none" w:sz="0" w:space="0" w:color="auto"/>
      </w:divBdr>
      <w:divsChild>
        <w:div w:id="1897857071">
          <w:marLeft w:val="0"/>
          <w:marRight w:val="0"/>
          <w:marTop w:val="0"/>
          <w:marBottom w:val="0"/>
          <w:divBdr>
            <w:top w:val="none" w:sz="0" w:space="0" w:color="auto"/>
            <w:left w:val="none" w:sz="0" w:space="0" w:color="auto"/>
            <w:bottom w:val="none" w:sz="0" w:space="0" w:color="auto"/>
            <w:right w:val="none" w:sz="0" w:space="0" w:color="auto"/>
          </w:divBdr>
          <w:divsChild>
            <w:div w:id="7741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0529">
      <w:bodyDiv w:val="1"/>
      <w:marLeft w:val="0"/>
      <w:marRight w:val="0"/>
      <w:marTop w:val="0"/>
      <w:marBottom w:val="0"/>
      <w:divBdr>
        <w:top w:val="none" w:sz="0" w:space="0" w:color="auto"/>
        <w:left w:val="none" w:sz="0" w:space="0" w:color="auto"/>
        <w:bottom w:val="none" w:sz="0" w:space="0" w:color="auto"/>
        <w:right w:val="none" w:sz="0" w:space="0" w:color="auto"/>
      </w:divBdr>
      <w:divsChild>
        <w:div w:id="409038442">
          <w:marLeft w:val="0"/>
          <w:marRight w:val="0"/>
          <w:marTop w:val="0"/>
          <w:marBottom w:val="0"/>
          <w:divBdr>
            <w:top w:val="none" w:sz="0" w:space="0" w:color="auto"/>
            <w:left w:val="none" w:sz="0" w:space="0" w:color="auto"/>
            <w:bottom w:val="none" w:sz="0" w:space="0" w:color="auto"/>
            <w:right w:val="none" w:sz="0" w:space="0" w:color="auto"/>
          </w:divBdr>
          <w:divsChild>
            <w:div w:id="3125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007">
      <w:bodyDiv w:val="1"/>
      <w:marLeft w:val="0"/>
      <w:marRight w:val="0"/>
      <w:marTop w:val="0"/>
      <w:marBottom w:val="0"/>
      <w:divBdr>
        <w:top w:val="none" w:sz="0" w:space="0" w:color="auto"/>
        <w:left w:val="none" w:sz="0" w:space="0" w:color="auto"/>
        <w:bottom w:val="none" w:sz="0" w:space="0" w:color="auto"/>
        <w:right w:val="none" w:sz="0" w:space="0" w:color="auto"/>
      </w:divBdr>
      <w:divsChild>
        <w:div w:id="463739132">
          <w:marLeft w:val="0"/>
          <w:marRight w:val="0"/>
          <w:marTop w:val="0"/>
          <w:marBottom w:val="0"/>
          <w:divBdr>
            <w:top w:val="none" w:sz="0" w:space="0" w:color="auto"/>
            <w:left w:val="none" w:sz="0" w:space="0" w:color="auto"/>
            <w:bottom w:val="none" w:sz="0" w:space="0" w:color="auto"/>
            <w:right w:val="none" w:sz="0" w:space="0" w:color="auto"/>
          </w:divBdr>
          <w:divsChild>
            <w:div w:id="18565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472">
      <w:bodyDiv w:val="1"/>
      <w:marLeft w:val="0"/>
      <w:marRight w:val="0"/>
      <w:marTop w:val="0"/>
      <w:marBottom w:val="0"/>
      <w:divBdr>
        <w:top w:val="none" w:sz="0" w:space="0" w:color="auto"/>
        <w:left w:val="none" w:sz="0" w:space="0" w:color="auto"/>
        <w:bottom w:val="none" w:sz="0" w:space="0" w:color="auto"/>
        <w:right w:val="none" w:sz="0" w:space="0" w:color="auto"/>
      </w:divBdr>
      <w:divsChild>
        <w:div w:id="113906299">
          <w:marLeft w:val="0"/>
          <w:marRight w:val="0"/>
          <w:marTop w:val="0"/>
          <w:marBottom w:val="0"/>
          <w:divBdr>
            <w:top w:val="none" w:sz="0" w:space="0" w:color="auto"/>
            <w:left w:val="none" w:sz="0" w:space="0" w:color="auto"/>
            <w:bottom w:val="none" w:sz="0" w:space="0" w:color="auto"/>
            <w:right w:val="none" w:sz="0" w:space="0" w:color="auto"/>
          </w:divBdr>
          <w:divsChild>
            <w:div w:id="9951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3971">
      <w:bodyDiv w:val="1"/>
      <w:marLeft w:val="0"/>
      <w:marRight w:val="0"/>
      <w:marTop w:val="0"/>
      <w:marBottom w:val="0"/>
      <w:divBdr>
        <w:top w:val="none" w:sz="0" w:space="0" w:color="auto"/>
        <w:left w:val="none" w:sz="0" w:space="0" w:color="auto"/>
        <w:bottom w:val="none" w:sz="0" w:space="0" w:color="auto"/>
        <w:right w:val="none" w:sz="0" w:space="0" w:color="auto"/>
      </w:divBdr>
      <w:divsChild>
        <w:div w:id="453452846">
          <w:marLeft w:val="0"/>
          <w:marRight w:val="0"/>
          <w:marTop w:val="0"/>
          <w:marBottom w:val="0"/>
          <w:divBdr>
            <w:top w:val="none" w:sz="0" w:space="0" w:color="auto"/>
            <w:left w:val="none" w:sz="0" w:space="0" w:color="auto"/>
            <w:bottom w:val="none" w:sz="0" w:space="0" w:color="auto"/>
            <w:right w:val="none" w:sz="0" w:space="0" w:color="auto"/>
          </w:divBdr>
          <w:divsChild>
            <w:div w:id="1071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8379">
      <w:bodyDiv w:val="1"/>
      <w:marLeft w:val="0"/>
      <w:marRight w:val="0"/>
      <w:marTop w:val="0"/>
      <w:marBottom w:val="0"/>
      <w:divBdr>
        <w:top w:val="none" w:sz="0" w:space="0" w:color="auto"/>
        <w:left w:val="none" w:sz="0" w:space="0" w:color="auto"/>
        <w:bottom w:val="none" w:sz="0" w:space="0" w:color="auto"/>
        <w:right w:val="none" w:sz="0" w:space="0" w:color="auto"/>
      </w:divBdr>
      <w:divsChild>
        <w:div w:id="221910522">
          <w:marLeft w:val="0"/>
          <w:marRight w:val="0"/>
          <w:marTop w:val="0"/>
          <w:marBottom w:val="0"/>
          <w:divBdr>
            <w:top w:val="none" w:sz="0" w:space="0" w:color="auto"/>
            <w:left w:val="none" w:sz="0" w:space="0" w:color="auto"/>
            <w:bottom w:val="none" w:sz="0" w:space="0" w:color="auto"/>
            <w:right w:val="none" w:sz="0" w:space="0" w:color="auto"/>
          </w:divBdr>
          <w:divsChild>
            <w:div w:id="1912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7995">
      <w:bodyDiv w:val="1"/>
      <w:marLeft w:val="0"/>
      <w:marRight w:val="0"/>
      <w:marTop w:val="0"/>
      <w:marBottom w:val="0"/>
      <w:divBdr>
        <w:top w:val="none" w:sz="0" w:space="0" w:color="auto"/>
        <w:left w:val="none" w:sz="0" w:space="0" w:color="auto"/>
        <w:bottom w:val="none" w:sz="0" w:space="0" w:color="auto"/>
        <w:right w:val="none" w:sz="0" w:space="0" w:color="auto"/>
      </w:divBdr>
      <w:divsChild>
        <w:div w:id="1009723596">
          <w:marLeft w:val="0"/>
          <w:marRight w:val="0"/>
          <w:marTop w:val="0"/>
          <w:marBottom w:val="0"/>
          <w:divBdr>
            <w:top w:val="none" w:sz="0" w:space="0" w:color="auto"/>
            <w:left w:val="none" w:sz="0" w:space="0" w:color="auto"/>
            <w:bottom w:val="none" w:sz="0" w:space="0" w:color="auto"/>
            <w:right w:val="none" w:sz="0" w:space="0" w:color="auto"/>
          </w:divBdr>
          <w:divsChild>
            <w:div w:id="13272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38729">
      <w:bodyDiv w:val="1"/>
      <w:marLeft w:val="0"/>
      <w:marRight w:val="0"/>
      <w:marTop w:val="0"/>
      <w:marBottom w:val="0"/>
      <w:divBdr>
        <w:top w:val="none" w:sz="0" w:space="0" w:color="auto"/>
        <w:left w:val="none" w:sz="0" w:space="0" w:color="auto"/>
        <w:bottom w:val="none" w:sz="0" w:space="0" w:color="auto"/>
        <w:right w:val="none" w:sz="0" w:space="0" w:color="auto"/>
      </w:divBdr>
      <w:divsChild>
        <w:div w:id="194272470">
          <w:marLeft w:val="0"/>
          <w:marRight w:val="0"/>
          <w:marTop w:val="0"/>
          <w:marBottom w:val="0"/>
          <w:divBdr>
            <w:top w:val="none" w:sz="0" w:space="0" w:color="auto"/>
            <w:left w:val="none" w:sz="0" w:space="0" w:color="auto"/>
            <w:bottom w:val="none" w:sz="0" w:space="0" w:color="auto"/>
            <w:right w:val="none" w:sz="0" w:space="0" w:color="auto"/>
          </w:divBdr>
          <w:divsChild>
            <w:div w:id="2448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426">
      <w:bodyDiv w:val="1"/>
      <w:marLeft w:val="0"/>
      <w:marRight w:val="0"/>
      <w:marTop w:val="0"/>
      <w:marBottom w:val="0"/>
      <w:divBdr>
        <w:top w:val="none" w:sz="0" w:space="0" w:color="auto"/>
        <w:left w:val="none" w:sz="0" w:space="0" w:color="auto"/>
        <w:bottom w:val="none" w:sz="0" w:space="0" w:color="auto"/>
        <w:right w:val="none" w:sz="0" w:space="0" w:color="auto"/>
      </w:divBdr>
      <w:divsChild>
        <w:div w:id="1044669945">
          <w:marLeft w:val="0"/>
          <w:marRight w:val="0"/>
          <w:marTop w:val="0"/>
          <w:marBottom w:val="0"/>
          <w:divBdr>
            <w:top w:val="none" w:sz="0" w:space="0" w:color="auto"/>
            <w:left w:val="none" w:sz="0" w:space="0" w:color="auto"/>
            <w:bottom w:val="none" w:sz="0" w:space="0" w:color="auto"/>
            <w:right w:val="none" w:sz="0" w:space="0" w:color="auto"/>
          </w:divBdr>
          <w:divsChild>
            <w:div w:id="11177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637">
      <w:bodyDiv w:val="1"/>
      <w:marLeft w:val="0"/>
      <w:marRight w:val="0"/>
      <w:marTop w:val="0"/>
      <w:marBottom w:val="0"/>
      <w:divBdr>
        <w:top w:val="none" w:sz="0" w:space="0" w:color="auto"/>
        <w:left w:val="none" w:sz="0" w:space="0" w:color="auto"/>
        <w:bottom w:val="none" w:sz="0" w:space="0" w:color="auto"/>
        <w:right w:val="none" w:sz="0" w:space="0" w:color="auto"/>
      </w:divBdr>
      <w:divsChild>
        <w:div w:id="420301634">
          <w:marLeft w:val="0"/>
          <w:marRight w:val="0"/>
          <w:marTop w:val="0"/>
          <w:marBottom w:val="0"/>
          <w:divBdr>
            <w:top w:val="none" w:sz="0" w:space="0" w:color="auto"/>
            <w:left w:val="none" w:sz="0" w:space="0" w:color="auto"/>
            <w:bottom w:val="none" w:sz="0" w:space="0" w:color="auto"/>
            <w:right w:val="none" w:sz="0" w:space="0" w:color="auto"/>
          </w:divBdr>
          <w:divsChild>
            <w:div w:id="11278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244">
      <w:bodyDiv w:val="1"/>
      <w:marLeft w:val="0"/>
      <w:marRight w:val="0"/>
      <w:marTop w:val="0"/>
      <w:marBottom w:val="0"/>
      <w:divBdr>
        <w:top w:val="none" w:sz="0" w:space="0" w:color="auto"/>
        <w:left w:val="none" w:sz="0" w:space="0" w:color="auto"/>
        <w:bottom w:val="none" w:sz="0" w:space="0" w:color="auto"/>
        <w:right w:val="none" w:sz="0" w:space="0" w:color="auto"/>
      </w:divBdr>
      <w:divsChild>
        <w:div w:id="324163425">
          <w:marLeft w:val="0"/>
          <w:marRight w:val="0"/>
          <w:marTop w:val="0"/>
          <w:marBottom w:val="0"/>
          <w:divBdr>
            <w:top w:val="none" w:sz="0" w:space="0" w:color="auto"/>
            <w:left w:val="none" w:sz="0" w:space="0" w:color="auto"/>
            <w:bottom w:val="none" w:sz="0" w:space="0" w:color="auto"/>
            <w:right w:val="none" w:sz="0" w:space="0" w:color="auto"/>
          </w:divBdr>
          <w:divsChild>
            <w:div w:id="1197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8516">
      <w:bodyDiv w:val="1"/>
      <w:marLeft w:val="0"/>
      <w:marRight w:val="0"/>
      <w:marTop w:val="0"/>
      <w:marBottom w:val="0"/>
      <w:divBdr>
        <w:top w:val="none" w:sz="0" w:space="0" w:color="auto"/>
        <w:left w:val="none" w:sz="0" w:space="0" w:color="auto"/>
        <w:bottom w:val="none" w:sz="0" w:space="0" w:color="auto"/>
        <w:right w:val="none" w:sz="0" w:space="0" w:color="auto"/>
      </w:divBdr>
      <w:divsChild>
        <w:div w:id="1836415220">
          <w:marLeft w:val="0"/>
          <w:marRight w:val="0"/>
          <w:marTop w:val="0"/>
          <w:marBottom w:val="0"/>
          <w:divBdr>
            <w:top w:val="none" w:sz="0" w:space="0" w:color="auto"/>
            <w:left w:val="none" w:sz="0" w:space="0" w:color="auto"/>
            <w:bottom w:val="none" w:sz="0" w:space="0" w:color="auto"/>
            <w:right w:val="none" w:sz="0" w:space="0" w:color="auto"/>
          </w:divBdr>
          <w:divsChild>
            <w:div w:id="197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5043">
      <w:bodyDiv w:val="1"/>
      <w:marLeft w:val="0"/>
      <w:marRight w:val="0"/>
      <w:marTop w:val="0"/>
      <w:marBottom w:val="0"/>
      <w:divBdr>
        <w:top w:val="none" w:sz="0" w:space="0" w:color="auto"/>
        <w:left w:val="none" w:sz="0" w:space="0" w:color="auto"/>
        <w:bottom w:val="none" w:sz="0" w:space="0" w:color="auto"/>
        <w:right w:val="none" w:sz="0" w:space="0" w:color="auto"/>
      </w:divBdr>
      <w:divsChild>
        <w:div w:id="841747429">
          <w:marLeft w:val="0"/>
          <w:marRight w:val="0"/>
          <w:marTop w:val="0"/>
          <w:marBottom w:val="0"/>
          <w:divBdr>
            <w:top w:val="none" w:sz="0" w:space="0" w:color="auto"/>
            <w:left w:val="none" w:sz="0" w:space="0" w:color="auto"/>
            <w:bottom w:val="none" w:sz="0" w:space="0" w:color="auto"/>
            <w:right w:val="none" w:sz="0" w:space="0" w:color="auto"/>
          </w:divBdr>
          <w:divsChild>
            <w:div w:id="8992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740">
      <w:bodyDiv w:val="1"/>
      <w:marLeft w:val="0"/>
      <w:marRight w:val="0"/>
      <w:marTop w:val="0"/>
      <w:marBottom w:val="0"/>
      <w:divBdr>
        <w:top w:val="none" w:sz="0" w:space="0" w:color="auto"/>
        <w:left w:val="none" w:sz="0" w:space="0" w:color="auto"/>
        <w:bottom w:val="none" w:sz="0" w:space="0" w:color="auto"/>
        <w:right w:val="none" w:sz="0" w:space="0" w:color="auto"/>
      </w:divBdr>
      <w:divsChild>
        <w:div w:id="794450939">
          <w:marLeft w:val="0"/>
          <w:marRight w:val="0"/>
          <w:marTop w:val="0"/>
          <w:marBottom w:val="0"/>
          <w:divBdr>
            <w:top w:val="none" w:sz="0" w:space="0" w:color="auto"/>
            <w:left w:val="none" w:sz="0" w:space="0" w:color="auto"/>
            <w:bottom w:val="none" w:sz="0" w:space="0" w:color="auto"/>
            <w:right w:val="none" w:sz="0" w:space="0" w:color="auto"/>
          </w:divBdr>
          <w:divsChild>
            <w:div w:id="11693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960">
      <w:bodyDiv w:val="1"/>
      <w:marLeft w:val="0"/>
      <w:marRight w:val="0"/>
      <w:marTop w:val="0"/>
      <w:marBottom w:val="0"/>
      <w:divBdr>
        <w:top w:val="none" w:sz="0" w:space="0" w:color="auto"/>
        <w:left w:val="none" w:sz="0" w:space="0" w:color="auto"/>
        <w:bottom w:val="none" w:sz="0" w:space="0" w:color="auto"/>
        <w:right w:val="none" w:sz="0" w:space="0" w:color="auto"/>
      </w:divBdr>
      <w:divsChild>
        <w:div w:id="469326409">
          <w:marLeft w:val="0"/>
          <w:marRight w:val="0"/>
          <w:marTop w:val="0"/>
          <w:marBottom w:val="0"/>
          <w:divBdr>
            <w:top w:val="none" w:sz="0" w:space="0" w:color="auto"/>
            <w:left w:val="none" w:sz="0" w:space="0" w:color="auto"/>
            <w:bottom w:val="none" w:sz="0" w:space="0" w:color="auto"/>
            <w:right w:val="none" w:sz="0" w:space="0" w:color="auto"/>
          </w:divBdr>
          <w:divsChild>
            <w:div w:id="6606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80618">
      <w:bodyDiv w:val="1"/>
      <w:marLeft w:val="0"/>
      <w:marRight w:val="0"/>
      <w:marTop w:val="0"/>
      <w:marBottom w:val="0"/>
      <w:divBdr>
        <w:top w:val="none" w:sz="0" w:space="0" w:color="auto"/>
        <w:left w:val="none" w:sz="0" w:space="0" w:color="auto"/>
        <w:bottom w:val="none" w:sz="0" w:space="0" w:color="auto"/>
        <w:right w:val="none" w:sz="0" w:space="0" w:color="auto"/>
      </w:divBdr>
      <w:divsChild>
        <w:div w:id="690498932">
          <w:marLeft w:val="0"/>
          <w:marRight w:val="0"/>
          <w:marTop w:val="0"/>
          <w:marBottom w:val="0"/>
          <w:divBdr>
            <w:top w:val="none" w:sz="0" w:space="0" w:color="auto"/>
            <w:left w:val="none" w:sz="0" w:space="0" w:color="auto"/>
            <w:bottom w:val="none" w:sz="0" w:space="0" w:color="auto"/>
            <w:right w:val="none" w:sz="0" w:space="0" w:color="auto"/>
          </w:divBdr>
          <w:divsChild>
            <w:div w:id="12750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7186">
      <w:bodyDiv w:val="1"/>
      <w:marLeft w:val="0"/>
      <w:marRight w:val="0"/>
      <w:marTop w:val="0"/>
      <w:marBottom w:val="0"/>
      <w:divBdr>
        <w:top w:val="none" w:sz="0" w:space="0" w:color="auto"/>
        <w:left w:val="none" w:sz="0" w:space="0" w:color="auto"/>
        <w:bottom w:val="none" w:sz="0" w:space="0" w:color="auto"/>
        <w:right w:val="none" w:sz="0" w:space="0" w:color="auto"/>
      </w:divBdr>
      <w:divsChild>
        <w:div w:id="267005411">
          <w:marLeft w:val="0"/>
          <w:marRight w:val="0"/>
          <w:marTop w:val="0"/>
          <w:marBottom w:val="0"/>
          <w:divBdr>
            <w:top w:val="none" w:sz="0" w:space="0" w:color="auto"/>
            <w:left w:val="none" w:sz="0" w:space="0" w:color="auto"/>
            <w:bottom w:val="none" w:sz="0" w:space="0" w:color="auto"/>
            <w:right w:val="none" w:sz="0" w:space="0" w:color="auto"/>
          </w:divBdr>
          <w:divsChild>
            <w:div w:id="10027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530">
      <w:bodyDiv w:val="1"/>
      <w:marLeft w:val="0"/>
      <w:marRight w:val="0"/>
      <w:marTop w:val="0"/>
      <w:marBottom w:val="0"/>
      <w:divBdr>
        <w:top w:val="none" w:sz="0" w:space="0" w:color="auto"/>
        <w:left w:val="none" w:sz="0" w:space="0" w:color="auto"/>
        <w:bottom w:val="none" w:sz="0" w:space="0" w:color="auto"/>
        <w:right w:val="none" w:sz="0" w:space="0" w:color="auto"/>
      </w:divBdr>
      <w:divsChild>
        <w:div w:id="628366127">
          <w:marLeft w:val="0"/>
          <w:marRight w:val="0"/>
          <w:marTop w:val="0"/>
          <w:marBottom w:val="0"/>
          <w:divBdr>
            <w:top w:val="none" w:sz="0" w:space="0" w:color="auto"/>
            <w:left w:val="none" w:sz="0" w:space="0" w:color="auto"/>
            <w:bottom w:val="none" w:sz="0" w:space="0" w:color="auto"/>
            <w:right w:val="none" w:sz="0" w:space="0" w:color="auto"/>
          </w:divBdr>
          <w:divsChild>
            <w:div w:id="764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260">
      <w:bodyDiv w:val="1"/>
      <w:marLeft w:val="0"/>
      <w:marRight w:val="0"/>
      <w:marTop w:val="0"/>
      <w:marBottom w:val="0"/>
      <w:divBdr>
        <w:top w:val="none" w:sz="0" w:space="0" w:color="auto"/>
        <w:left w:val="none" w:sz="0" w:space="0" w:color="auto"/>
        <w:bottom w:val="none" w:sz="0" w:space="0" w:color="auto"/>
        <w:right w:val="none" w:sz="0" w:space="0" w:color="auto"/>
      </w:divBdr>
      <w:divsChild>
        <w:div w:id="423839879">
          <w:marLeft w:val="0"/>
          <w:marRight w:val="0"/>
          <w:marTop w:val="0"/>
          <w:marBottom w:val="0"/>
          <w:divBdr>
            <w:top w:val="none" w:sz="0" w:space="0" w:color="auto"/>
            <w:left w:val="none" w:sz="0" w:space="0" w:color="auto"/>
            <w:bottom w:val="none" w:sz="0" w:space="0" w:color="auto"/>
            <w:right w:val="none" w:sz="0" w:space="0" w:color="auto"/>
          </w:divBdr>
          <w:divsChild>
            <w:div w:id="7075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019">
      <w:bodyDiv w:val="1"/>
      <w:marLeft w:val="0"/>
      <w:marRight w:val="0"/>
      <w:marTop w:val="0"/>
      <w:marBottom w:val="0"/>
      <w:divBdr>
        <w:top w:val="none" w:sz="0" w:space="0" w:color="auto"/>
        <w:left w:val="none" w:sz="0" w:space="0" w:color="auto"/>
        <w:bottom w:val="none" w:sz="0" w:space="0" w:color="auto"/>
        <w:right w:val="none" w:sz="0" w:space="0" w:color="auto"/>
      </w:divBdr>
      <w:divsChild>
        <w:div w:id="320038429">
          <w:marLeft w:val="0"/>
          <w:marRight w:val="0"/>
          <w:marTop w:val="0"/>
          <w:marBottom w:val="0"/>
          <w:divBdr>
            <w:top w:val="none" w:sz="0" w:space="0" w:color="auto"/>
            <w:left w:val="none" w:sz="0" w:space="0" w:color="auto"/>
            <w:bottom w:val="none" w:sz="0" w:space="0" w:color="auto"/>
            <w:right w:val="none" w:sz="0" w:space="0" w:color="auto"/>
          </w:divBdr>
          <w:divsChild>
            <w:div w:id="16846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udioAndriani/EmoGam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1683</Words>
  <Characters>9597</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Andriani</dc:creator>
  <dc:description/>
  <cp:lastModifiedBy>Claudio  Andriani</cp:lastModifiedBy>
  <cp:revision>3</cp:revision>
  <dcterms:created xsi:type="dcterms:W3CDTF">2022-12-03T08:13:00Z</dcterms:created>
  <dcterms:modified xsi:type="dcterms:W3CDTF">2022-12-03T10:57:00Z</dcterms:modified>
</cp:coreProperties>
</file>